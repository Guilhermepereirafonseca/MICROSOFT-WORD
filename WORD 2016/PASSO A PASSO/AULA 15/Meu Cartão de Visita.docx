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96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Layout de cartão de visita para 10 cartões por página"/>
      </w:tblPr>
      <w:tblGrid>
        <w:gridCol w:w="4873"/>
        <w:gridCol w:w="4873"/>
      </w:tblGrid>
      <w:tr w:rsidR="00C307D8" w14:paraId="65323BF7" w14:textId="77777777" w:rsidTr="00041582">
        <w:trPr>
          <w:trHeight w:hRule="exact" w:val="2736"/>
        </w:trPr>
        <w:tc>
          <w:tcPr>
            <w:tcW w:w="5037" w:type="dxa"/>
          </w:tcPr>
          <w:p w14:paraId="32161032" w14:textId="3809178D" w:rsidR="00C307D8" w:rsidRDefault="003F2B3D">
            <w:pPr>
              <w:pStyle w:val="Nome"/>
            </w:pPr>
            <w:sdt>
              <w:sdtPr>
                <w:alias w:val="Insira seu nome:"/>
                <w:tag w:val="Insira seu nome:"/>
                <w:id w:val="-24102200"/>
                <w:placeholder>
                  <w:docPart w:val="0592E705EDC24EE1B8A47F69DB3C32A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Guilherme pereira fonseca</w:t>
                </w:r>
              </w:sdtContent>
            </w:sdt>
          </w:p>
          <w:sdt>
            <w:sdtPr>
              <w:alias w:val="Insira o endereço, a cidade, o estado e o CEP:"/>
              <w:tag w:val="Insira o endereço, a cidade, o estado e o CEP:"/>
              <w:id w:val="-2143104227"/>
              <w:placeholder>
                <w:docPart w:val="D9A2D668DA8F40C0A69FC57598ED47D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37821F0" w14:textId="3016EF41" w:rsidR="00C307D8" w:rsidRDefault="003F2B3D">
                <w:r>
                  <w:t>Rua Anizio Martins Ferreira, 3168, Jardim america</w:t>
                </w:r>
              </w:p>
            </w:sdtContent>
          </w:sdt>
          <w:p w14:paraId="02BAAA84" w14:textId="0329AEE6" w:rsidR="00C307D8" w:rsidRDefault="003F2B3D" w:rsidP="006C6684">
            <w:sdt>
              <w:sdtPr>
                <w:alias w:val="Insira o telefone:"/>
                <w:tag w:val="Insira o telefone:"/>
                <w:id w:val="770672892"/>
                <w:placeholder>
                  <w:docPart w:val="7869A1C5C8B34AF488890CBCDF1DB54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2043023049"/>
                <w:placeholder>
                  <w:docPart w:val="39DAACAD20DD46858A01A16141DD258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</w:p>
          <w:p w14:paraId="4E2C3184" w14:textId="5931BC91" w:rsidR="00C307D8" w:rsidRDefault="00C307D8" w:rsidP="003F2B3D">
            <w:pPr>
              <w:jc w:val="both"/>
            </w:pPr>
          </w:p>
        </w:tc>
        <w:tc>
          <w:tcPr>
            <w:tcW w:w="5037" w:type="dxa"/>
          </w:tcPr>
          <w:sdt>
            <w:sdtPr>
              <w:alias w:val="Insira seu nome:"/>
              <w:tag w:val="Insira seu nome:"/>
              <w:id w:val="1045099425"/>
              <w:placeholder>
                <w:docPart w:val="204291EBFF034E1BB0E9E902C7AA530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0746B33" w14:textId="5C4F3D72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-981539878"/>
              <w:placeholder>
                <w:docPart w:val="2C954324A25242EDA1DFC1B8CEC7A12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D4150A1" w14:textId="49C808A3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2DBF06CF" w14:textId="402EF044" w:rsidR="006C6684" w:rsidRDefault="003F2B3D" w:rsidP="006C6684">
            <w:sdt>
              <w:sdtPr>
                <w:alias w:val="Insira o telefone:"/>
                <w:tag w:val="Insira o telefone:"/>
                <w:id w:val="-864834133"/>
                <w:placeholder>
                  <w:docPart w:val="93E480FF96624B9DAF8C12A9AE7136E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276645040"/>
                <w:placeholder>
                  <w:docPart w:val="AB9E4F4A1B5240A5BA54479F3366B0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-1090307963"/>
                <w:placeholder>
                  <w:docPart w:val="46101ADF7C504A7198AC7E74FEFD748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1474F045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-1007672581"/>
                <w:placeholder>
                  <w:docPart w:val="689D5ADDCAF44B3CA257B049B59DC6F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</w:tr>
      <w:tr w:rsidR="00C307D8" w14:paraId="3B56E27D" w14:textId="77777777" w:rsidTr="00041582">
        <w:trPr>
          <w:trHeight w:hRule="exact" w:val="2736"/>
        </w:trPr>
        <w:tc>
          <w:tcPr>
            <w:tcW w:w="5037" w:type="dxa"/>
          </w:tcPr>
          <w:sdt>
            <w:sdtPr>
              <w:alias w:val="Insira seu nome:"/>
              <w:tag w:val="Insira seu nome:"/>
              <w:id w:val="2101291898"/>
              <w:placeholder>
                <w:docPart w:val="BB80FF9898A246F0B1E1B98D511FA9E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33355B6" w14:textId="01B2ECBC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1190725833"/>
              <w:placeholder>
                <w:docPart w:val="D56334BDF70C4796A71A49669E7DF70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36BFEEE" w14:textId="6E458C5D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111FEC2C" w14:textId="37154C0E" w:rsidR="006C6684" w:rsidRDefault="003F2B3D" w:rsidP="006C6684">
            <w:sdt>
              <w:sdtPr>
                <w:alias w:val="Insira o telefone:"/>
                <w:tag w:val="Insira o telefone:"/>
                <w:id w:val="-1521461785"/>
                <w:placeholder>
                  <w:docPart w:val="568C7824E49C48EDA8FD0F9A17E3513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653904719"/>
                <w:placeholder>
                  <w:docPart w:val="797050CD5B6C4CBE8037CC93444B5E3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929622685"/>
                <w:placeholder>
                  <w:docPart w:val="E557BE288095437DA708A43CA89DA76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10B40344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1872108586"/>
                <w:placeholder>
                  <w:docPart w:val="C527B1BB162942AF85D1A0C36A1D3DB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Insira seu nome:"/>
              <w:tag w:val="Insira seu nome:"/>
              <w:id w:val="-1277326154"/>
              <w:placeholder>
                <w:docPart w:val="96563CFBF09246EAA3FFE89254CA3E6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4EE12C8" w14:textId="1B87600C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-1995328815"/>
              <w:placeholder>
                <w:docPart w:val="5AFB93BA1B694C918DFBF55E7ADAD45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C535CA6" w14:textId="2DC3ACF0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4516058D" w14:textId="2D8CC8BB" w:rsidR="006C6684" w:rsidRDefault="003F2B3D" w:rsidP="006C6684">
            <w:sdt>
              <w:sdtPr>
                <w:alias w:val="Insira o telefone:"/>
                <w:tag w:val="Insira o telefone:"/>
                <w:id w:val="793564437"/>
                <w:placeholder>
                  <w:docPart w:val="F7AFEBD750674895B6BF438CA42CEF2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397594006"/>
                <w:placeholder>
                  <w:docPart w:val="0DA5915058284700B6170AE4EEE9D4B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752393857"/>
                <w:placeholder>
                  <w:docPart w:val="1711AAD07D49486EA94DADD9833A845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78DFC35E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1600527960"/>
                <w:placeholder>
                  <w:docPart w:val="3334FAB942CB481DB72FA596DF9E2E7C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</w:tr>
      <w:tr w:rsidR="00C307D8" w14:paraId="2E7CE731" w14:textId="77777777" w:rsidTr="00041582">
        <w:trPr>
          <w:trHeight w:hRule="exact" w:val="2736"/>
        </w:trPr>
        <w:tc>
          <w:tcPr>
            <w:tcW w:w="5037" w:type="dxa"/>
          </w:tcPr>
          <w:sdt>
            <w:sdtPr>
              <w:alias w:val="Insira seu nome:"/>
              <w:tag w:val="Insira seu nome:"/>
              <w:id w:val="65544670"/>
              <w:placeholder>
                <w:docPart w:val="F57C97FE795C44F0B8BCF63CD796052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3B9A46" w14:textId="61F7BB22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-1894881367"/>
              <w:placeholder>
                <w:docPart w:val="8321E63CBB884BC6A89A4047E552482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C9A2021" w14:textId="313D41AD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3FCF94BD" w14:textId="37AE1970" w:rsidR="006C6684" w:rsidRDefault="003F2B3D" w:rsidP="006C6684">
            <w:sdt>
              <w:sdtPr>
                <w:alias w:val="Insira o telefone:"/>
                <w:tag w:val="Insira o telefone:"/>
                <w:id w:val="-1492946197"/>
                <w:placeholder>
                  <w:docPart w:val="4B663E9F87AB49DB95DDC3C4E764252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270632003"/>
                <w:placeholder>
                  <w:docPart w:val="FA21AA15EC1E423299E9ED29125DBA0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238376960"/>
                <w:placeholder>
                  <w:docPart w:val="4CA71776D6BC411E9F91EBC0C51CD81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1989EF27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-956795793"/>
                <w:placeholder>
                  <w:docPart w:val="FDE285A9D2F24DC59419B2600844F20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Insira seu nome:"/>
              <w:tag w:val="Insira seu nome:"/>
              <w:id w:val="318315673"/>
              <w:placeholder>
                <w:docPart w:val="03F5AF5B2A3C47AFB1DB038CFA43F3F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BA87280" w14:textId="24CDA72A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1735594535"/>
              <w:placeholder>
                <w:docPart w:val="44FA96709633459C9E0CBB6CAB640FE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83D6F57" w14:textId="1E398205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17E54A74" w14:textId="6ED07F57" w:rsidR="006C6684" w:rsidRDefault="003F2B3D" w:rsidP="006C6684">
            <w:sdt>
              <w:sdtPr>
                <w:alias w:val="Insira o telefone:"/>
                <w:tag w:val="Insira o telefone:"/>
                <w:id w:val="1348443985"/>
                <w:placeholder>
                  <w:docPart w:val="393AECABCE8C40E4876344EEB5620CF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922768494"/>
                <w:placeholder>
                  <w:docPart w:val="01068CD3F9CC41A29E70E91193C9A91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1743063469"/>
                <w:placeholder>
                  <w:docPart w:val="7CEB893AEF784812A8C2FB45DDCC9EE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5266028E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1215233449"/>
                <w:placeholder>
                  <w:docPart w:val="EC0267BB086D4594BCBBA2D1454A5DB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</w:tr>
      <w:tr w:rsidR="00C307D8" w14:paraId="0E059A30" w14:textId="77777777" w:rsidTr="00041582">
        <w:trPr>
          <w:trHeight w:hRule="exact" w:val="2736"/>
        </w:trPr>
        <w:tc>
          <w:tcPr>
            <w:tcW w:w="5037" w:type="dxa"/>
          </w:tcPr>
          <w:sdt>
            <w:sdtPr>
              <w:alias w:val="Insira seu nome:"/>
              <w:tag w:val="Insira seu nome:"/>
              <w:id w:val="-1432731558"/>
              <w:placeholder>
                <w:docPart w:val="43B347F44BF94CAAAD2ECFC8526DE2E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8BE01F8" w14:textId="2FE2ECA6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309068180"/>
              <w:placeholder>
                <w:docPart w:val="461F073E6910435FAC13A774E849FCC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C5E3F49" w14:textId="0BC0D927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46AEDC90" w14:textId="0122095C" w:rsidR="006C6684" w:rsidRDefault="003F2B3D" w:rsidP="006C6684">
            <w:sdt>
              <w:sdtPr>
                <w:alias w:val="Insira o telefone:"/>
                <w:tag w:val="Insira o telefone:"/>
                <w:id w:val="-750040580"/>
                <w:placeholder>
                  <w:docPart w:val="DE6403F648FA4BE7ACAC87816A7BF60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1457330850"/>
                <w:placeholder>
                  <w:docPart w:val="6D1DCEBF23454F11B0FA17A5BFE12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1251001756"/>
                <w:placeholder>
                  <w:docPart w:val="F1098737FBE948FDB5A53B4E6B921F2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3D5062B2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1728567390"/>
                <w:placeholder>
                  <w:docPart w:val="B2E03B9A88AC4CFD83D75AFEE42339E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Insira seu nome:"/>
              <w:tag w:val="Insira seu nome:"/>
              <w:id w:val="1509091566"/>
              <w:placeholder>
                <w:docPart w:val="68C59BB98FA24494AFC7009151C2580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FE70D19" w14:textId="17195BF5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1861008378"/>
              <w:placeholder>
                <w:docPart w:val="5C47BD3F3FF54635BFEB7B4F9E77F4A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DEE4807" w14:textId="401D9412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694E2D7A" w14:textId="56923C7D" w:rsidR="006C6684" w:rsidRDefault="003F2B3D" w:rsidP="006C6684">
            <w:sdt>
              <w:sdtPr>
                <w:alias w:val="Insira o telefone:"/>
                <w:tag w:val="Insira o telefone:"/>
                <w:id w:val="490833797"/>
                <w:placeholder>
                  <w:docPart w:val="704D79C622834554AF4BF0A60C7B80D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1181856576"/>
                <w:placeholder>
                  <w:docPart w:val="C8EA6439D62F447E92E8770DFB1DF0F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1688321639"/>
                <w:placeholder>
                  <w:docPart w:val="E2B7A6204D25403EB1FEF2757D05683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773381C0" w14:textId="77777777" w:rsidR="00C307D8" w:rsidRDefault="003F2B3D" w:rsidP="006C6684">
            <w:sdt>
              <w:sdtPr>
                <w:alias w:val="Insira o endereço do site:"/>
                <w:tag w:val="Insira o endereço Web:"/>
                <w:id w:val="219416865"/>
                <w:placeholder>
                  <w:docPart w:val="2992149FF3CC4E0483CE38CB8B33233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do site</w:t>
                </w:r>
              </w:sdtContent>
            </w:sdt>
          </w:p>
        </w:tc>
      </w:tr>
      <w:tr w:rsidR="00C307D8" w14:paraId="00CD2084" w14:textId="77777777" w:rsidTr="00041582">
        <w:trPr>
          <w:trHeight w:hRule="exact" w:val="2736"/>
        </w:trPr>
        <w:tc>
          <w:tcPr>
            <w:tcW w:w="5037" w:type="dxa"/>
          </w:tcPr>
          <w:sdt>
            <w:sdtPr>
              <w:alias w:val="Insira seu nome:"/>
              <w:tag w:val="Insira seu nome:"/>
              <w:id w:val="-817649445"/>
              <w:placeholder>
                <w:docPart w:val="F4603994EA0B485E88AEF4F58788756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7F8EB99" w14:textId="04509BE8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799652419"/>
              <w:placeholder>
                <w:docPart w:val="F0D62F5D5E0344ABB4E565A9A7AC551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372FCFC" w14:textId="58EBD4EC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1D60366D" w14:textId="09CEEFF6" w:rsidR="006C6684" w:rsidRDefault="003F2B3D" w:rsidP="006C6684">
            <w:sdt>
              <w:sdtPr>
                <w:alias w:val="Insira o telefone:"/>
                <w:tag w:val="Insira o telefone:"/>
                <w:id w:val="120737717"/>
                <w:placeholder>
                  <w:docPart w:val="681A5049021B4AFD80F433D9D2DAAFE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377295350"/>
                <w:placeholder>
                  <w:docPart w:val="E8A30AEBA34B491A9187FBF4B1D8937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1588810783"/>
                <w:placeholder>
                  <w:docPart w:val="FDA855A6C25041849E527229155C799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0F14B636" w14:textId="77777777" w:rsidR="00C307D8" w:rsidRDefault="003F2B3D" w:rsidP="006C6684">
            <w:sdt>
              <w:sdtPr>
                <w:alias w:val="Insira o endereço Web:"/>
                <w:tag w:val="Insira o endereço Web:"/>
                <w:id w:val="-908761331"/>
                <w:placeholder>
                  <w:docPart w:val="AB3A04F19AA144C980A5522E6C06049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Web</w:t>
                </w:r>
              </w:sdtContent>
            </w:sdt>
            <w:r w:rsidR="0020511A">
              <w:rPr>
                <w:lang w:val="pt-BR" w:bidi="pt-BR"/>
              </w:rPr>
              <w:t xml:space="preserve"> </w:t>
            </w:r>
          </w:p>
        </w:tc>
        <w:tc>
          <w:tcPr>
            <w:tcW w:w="5037" w:type="dxa"/>
          </w:tcPr>
          <w:sdt>
            <w:sdtPr>
              <w:alias w:val="Insira seu nome:"/>
              <w:tag w:val="Insira seu nome:"/>
              <w:id w:val="-654685746"/>
              <w:placeholder>
                <w:docPart w:val="3C548C7C574D4B489FCA0797ACDE96F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89EFB74" w14:textId="242A56AD" w:rsidR="00C307D8" w:rsidRDefault="003F2B3D" w:rsidP="009D78A3">
                <w:pPr>
                  <w:pStyle w:val="Nome"/>
                </w:pPr>
                <w:r>
                  <w:t>Guilherme pereira fonseca</w:t>
                </w:r>
              </w:p>
            </w:sdtContent>
          </w:sdt>
          <w:sdt>
            <w:sdtPr>
              <w:alias w:val="Insira o endereço, a cidade, o estado e o CEP:"/>
              <w:tag w:val="Insira o endereço, a cidade, o estado e o CEP:"/>
              <w:id w:val="-938683683"/>
              <w:placeholder>
                <w:docPart w:val="7E9ED689058148E1BD2AA56EE06B7D4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6214FB4" w14:textId="4F3C6B17" w:rsidR="00C307D8" w:rsidRDefault="003F2B3D" w:rsidP="009D78A3">
                <w:r>
                  <w:t>Rua Anizio Martins Ferreira, 3168, Jardim america</w:t>
                </w:r>
              </w:p>
            </w:sdtContent>
          </w:sdt>
          <w:p w14:paraId="76FB9FED" w14:textId="6F7AA2EE" w:rsidR="006C6684" w:rsidRDefault="003F2B3D" w:rsidP="006C6684">
            <w:sdt>
              <w:sdtPr>
                <w:alias w:val="Insira o telefone:"/>
                <w:tag w:val="Insira o telefone:"/>
                <w:id w:val="1045412377"/>
                <w:placeholder>
                  <w:docPart w:val="BCABE7C21E4543CC880AB23A2CDD542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996447772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email:"/>
                <w:tag w:val="Insira o email:"/>
                <w:id w:val="-1275783044"/>
                <w:placeholder>
                  <w:docPart w:val="FF06CC3D9C084CEE878EDB0DC953383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>
                  <w:t>guilhermepf@gmail.com</w:t>
                </w:r>
              </w:sdtContent>
            </w:sdt>
            <w:r w:rsidR="006C6684">
              <w:rPr>
                <w:lang w:val="pt-BR" w:bidi="pt-BR"/>
              </w:rPr>
              <w:t> | </w:t>
            </w:r>
            <w:sdt>
              <w:sdtPr>
                <w:alias w:val="Insira o identificador do Twitter:"/>
                <w:tag w:val="Insira o identificador do Twitter:"/>
                <w:id w:val="-1120988040"/>
                <w:placeholder>
                  <w:docPart w:val="201162A842DC4F7F8479233F1771428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F0841">
                  <w:rPr>
                    <w:lang w:val="pt-BR" w:bidi="pt-BR"/>
                  </w:rPr>
                  <w:t>Identificador do Twitter</w:t>
                </w:r>
              </w:sdtContent>
            </w:sdt>
          </w:p>
          <w:p w14:paraId="2E334AE6" w14:textId="77777777" w:rsidR="00C307D8" w:rsidRDefault="006C6684" w:rsidP="006C6684">
            <w:r>
              <w:rPr>
                <w:lang w:val="pt-BR" w:bidi="pt-BR"/>
              </w:rPr>
              <w:t xml:space="preserve"> </w:t>
            </w:r>
            <w:sdt>
              <w:sdtPr>
                <w:alias w:val="Insira o endereço Web:"/>
                <w:tag w:val="Insira o endereço Web:"/>
                <w:id w:val="-312409894"/>
                <w:placeholder>
                  <w:docPart w:val="AE3A0DA2E1494956BA7242992A343C3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rPr>
                    <w:lang w:val="pt-BR" w:bidi="pt-BR"/>
                  </w:rPr>
                  <w:t>Endereço Web</w:t>
                </w:r>
              </w:sdtContent>
            </w:sdt>
          </w:p>
        </w:tc>
      </w:tr>
    </w:tbl>
    <w:p w14:paraId="58651BF4" w14:textId="77777777" w:rsidR="00333B97" w:rsidRDefault="00333B97" w:rsidP="00360D51"/>
    <w:sectPr w:rsidR="00333B97" w:rsidSect="000237A2">
      <w:headerReference w:type="default" r:id="rId11"/>
      <w:pgSz w:w="11906" w:h="16838" w:code="9"/>
      <w:pgMar w:top="1296" w:right="1080" w:bottom="432" w:left="1080" w:header="432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0E87" w14:textId="77777777" w:rsidR="003F2B3D" w:rsidRDefault="003F2B3D" w:rsidP="0093710A">
      <w:r>
        <w:separator/>
      </w:r>
    </w:p>
  </w:endnote>
  <w:endnote w:type="continuationSeparator" w:id="0">
    <w:p w14:paraId="69F7D4B0" w14:textId="77777777" w:rsidR="003F2B3D" w:rsidRDefault="003F2B3D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3CF2" w14:textId="77777777" w:rsidR="003F2B3D" w:rsidRDefault="003F2B3D" w:rsidP="0093710A">
      <w:r>
        <w:separator/>
      </w:r>
    </w:p>
  </w:footnote>
  <w:footnote w:type="continuationSeparator" w:id="0">
    <w:p w14:paraId="0424225C" w14:textId="77777777" w:rsidR="003F2B3D" w:rsidRDefault="003F2B3D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0B45" w14:textId="77777777" w:rsidR="006C6684" w:rsidRDefault="00973726">
    <w:pPr>
      <w:pStyle w:val="Cabealho"/>
    </w:pPr>
    <w:r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31442E9D" wp14:editId="1FBD0EB6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400814" cy="9162000"/>
              <wp:effectExtent l="0" t="0" r="0" b="1270"/>
              <wp:wrapNone/>
              <wp:docPr id="35" name="Grupo 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14" cy="9162000"/>
                        <a:chOff x="-14" y="0"/>
                        <a:chExt cx="6400814" cy="9163050"/>
                      </a:xfrm>
                    </wpg:grpSpPr>
                    <wps:wsp>
                      <wps:cNvPr id="58" name="Forma livre 54">
                        <a:extLst>
                          <a:ext uri="{FF2B5EF4-FFF2-40B4-BE49-F238E27FC236}">
                            <a16:creationId xmlns:a16="http://schemas.microsoft.com/office/drawing/2014/main" id="{BFD5883E-453D-43F9-AA30-23EC68246CA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5">
                        <a:extLst>
                          <a:ext uri="{FF2B5EF4-FFF2-40B4-BE49-F238E27FC236}">
                            <a16:creationId xmlns:a16="http://schemas.microsoft.com/office/drawing/2014/main" id="{30F96864-921C-4182-AF28-1E0F3C0B2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56">
                        <a:extLst>
                          <a:ext uri="{FF2B5EF4-FFF2-40B4-BE49-F238E27FC236}">
                            <a16:creationId xmlns:a16="http://schemas.microsoft.com/office/drawing/2014/main" id="{C672BA88-33C3-451A-A4D0-A000CAFB1E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54"/>
                      <wps:cNvSpPr>
                        <a:spLocks/>
                      </wps:cNvSpPr>
                      <wps:spPr bwMode="auto">
                        <a:xfrm>
                          <a:off x="3200400" y="0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orma livre 55"/>
                      <wps:cNvSpPr>
                        <a:spLocks/>
                      </wps:cNvSpPr>
                      <wps:spPr bwMode="auto">
                        <a:xfrm>
                          <a:off x="3200400" y="9525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vre 56"/>
                      <wps:cNvSpPr>
                        <a:spLocks/>
                      </wps:cNvSpPr>
                      <wps:spPr bwMode="auto">
                        <a:xfrm>
                          <a:off x="3200400" y="0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vre 54"/>
                      <wps:cNvSpPr>
                        <a:spLocks/>
                      </wps:cNvSpPr>
                      <wps:spPr bwMode="auto">
                        <a:xfrm>
                          <a:off x="0" y="1828800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vre 55"/>
                      <wps:cNvSpPr>
                        <a:spLocks/>
                      </wps:cNvSpPr>
                      <wps:spPr bwMode="auto">
                        <a:xfrm>
                          <a:off x="0" y="1838325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vre 56"/>
                      <wps:cNvSpPr>
                        <a:spLocks/>
                      </wps:cNvSpPr>
                      <wps:spPr bwMode="auto">
                        <a:xfrm>
                          <a:off x="0" y="1828800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vre 54"/>
                      <wps:cNvSpPr>
                        <a:spLocks/>
                      </wps:cNvSpPr>
                      <wps:spPr bwMode="auto">
                        <a:xfrm>
                          <a:off x="3200400" y="1828800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55"/>
                      <wps:cNvSpPr>
                        <a:spLocks/>
                      </wps:cNvSpPr>
                      <wps:spPr bwMode="auto">
                        <a:xfrm>
                          <a:off x="3200400" y="1838325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56"/>
                      <wps:cNvSpPr>
                        <a:spLocks/>
                      </wps:cNvSpPr>
                      <wps:spPr bwMode="auto">
                        <a:xfrm>
                          <a:off x="3200400" y="1828800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54"/>
                      <wps:cNvSpPr>
                        <a:spLocks/>
                      </wps:cNvSpPr>
                      <wps:spPr bwMode="auto">
                        <a:xfrm>
                          <a:off x="0" y="364807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55"/>
                      <wps:cNvSpPr>
                        <a:spLocks/>
                      </wps:cNvSpPr>
                      <wps:spPr bwMode="auto">
                        <a:xfrm>
                          <a:off x="0" y="365760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56"/>
                      <wps:cNvSpPr>
                        <a:spLocks/>
                      </wps:cNvSpPr>
                      <wps:spPr bwMode="auto">
                        <a:xfrm>
                          <a:off x="0" y="3648075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54"/>
                      <wps:cNvSpPr>
                        <a:spLocks/>
                      </wps:cNvSpPr>
                      <wps:spPr bwMode="auto">
                        <a:xfrm>
                          <a:off x="3200400" y="364807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55"/>
                      <wps:cNvSpPr>
                        <a:spLocks/>
                      </wps:cNvSpPr>
                      <wps:spPr bwMode="auto">
                        <a:xfrm>
                          <a:off x="3200400" y="365760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56"/>
                      <wps:cNvSpPr>
                        <a:spLocks/>
                      </wps:cNvSpPr>
                      <wps:spPr bwMode="auto">
                        <a:xfrm>
                          <a:off x="3200400" y="3648075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54"/>
                      <wps:cNvSpPr>
                        <a:spLocks/>
                      </wps:cNvSpPr>
                      <wps:spPr bwMode="auto">
                        <a:xfrm>
                          <a:off x="0" y="549592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vre 55"/>
                      <wps:cNvSpPr>
                        <a:spLocks/>
                      </wps:cNvSpPr>
                      <wps:spPr bwMode="auto">
                        <a:xfrm>
                          <a:off x="0" y="550545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vre 56"/>
                      <wps:cNvSpPr>
                        <a:spLocks/>
                      </wps:cNvSpPr>
                      <wps:spPr bwMode="auto">
                        <a:xfrm>
                          <a:off x="0" y="5495925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54"/>
                      <wps:cNvSpPr>
                        <a:spLocks/>
                      </wps:cNvSpPr>
                      <wps:spPr bwMode="auto">
                        <a:xfrm>
                          <a:off x="3200400" y="549592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55"/>
                      <wps:cNvSpPr>
                        <a:spLocks/>
                      </wps:cNvSpPr>
                      <wps:spPr bwMode="auto">
                        <a:xfrm>
                          <a:off x="3200400" y="550545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56"/>
                      <wps:cNvSpPr>
                        <a:spLocks/>
                      </wps:cNvSpPr>
                      <wps:spPr bwMode="auto">
                        <a:xfrm>
                          <a:off x="3200400" y="5495925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54"/>
                      <wps:cNvSpPr>
                        <a:spLocks/>
                      </wps:cNvSpPr>
                      <wps:spPr bwMode="auto">
                        <a:xfrm>
                          <a:off x="-14" y="732472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55"/>
                      <wps:cNvSpPr>
                        <a:spLocks/>
                      </wps:cNvSpPr>
                      <wps:spPr bwMode="auto">
                        <a:xfrm>
                          <a:off x="4763" y="7324548"/>
                          <a:ext cx="3171846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56"/>
                      <wps:cNvSpPr>
                        <a:spLocks/>
                      </wps:cNvSpPr>
                      <wps:spPr bwMode="auto">
                        <a:xfrm>
                          <a:off x="-14" y="7314847"/>
                          <a:ext cx="3186134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54"/>
                      <wps:cNvSpPr>
                        <a:spLocks/>
                      </wps:cNvSpPr>
                      <wps:spPr bwMode="auto">
                        <a:xfrm>
                          <a:off x="3200400" y="7324725"/>
                          <a:ext cx="3200400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55"/>
                      <wps:cNvSpPr>
                        <a:spLocks/>
                      </wps:cNvSpPr>
                      <wps:spPr bwMode="auto">
                        <a:xfrm>
                          <a:off x="3200400" y="7334250"/>
                          <a:ext cx="3190875" cy="182880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56"/>
                      <wps:cNvSpPr>
                        <a:spLocks/>
                      </wps:cNvSpPr>
                      <wps:spPr bwMode="auto">
                        <a:xfrm>
                          <a:off x="3200400" y="7324725"/>
                          <a:ext cx="3200400" cy="624205"/>
                        </a:xfrm>
                        <a:custGeom>
                          <a:avLst/>
                          <a:gdLst>
                            <a:gd name="T0" fmla="*/ 0 w 783"/>
                            <a:gd name="T1" fmla="*/ 0 h 162"/>
                            <a:gd name="T2" fmla="*/ 532 w 783"/>
                            <a:gd name="T3" fmla="*/ 162 h 162"/>
                            <a:gd name="T4" fmla="*/ 783 w 783"/>
                            <a:gd name="T5" fmla="*/ 0 h 162"/>
                            <a:gd name="T6" fmla="*/ 0 w 783"/>
                            <a:gd name="T7" fmla="*/ 0 h 162"/>
                            <a:gd name="connsiteX0" fmla="*/ 0 w 10000"/>
                            <a:gd name="connsiteY0" fmla="*/ 0 h 9530"/>
                            <a:gd name="connsiteX1" fmla="*/ 9949 w 10000"/>
                            <a:gd name="connsiteY1" fmla="*/ 9530 h 9530"/>
                            <a:gd name="connsiteX2" fmla="*/ 10000 w 10000"/>
                            <a:gd name="connsiteY2" fmla="*/ 0 h 9530"/>
                            <a:gd name="connsiteX3" fmla="*/ 0 w 10000"/>
                            <a:gd name="connsiteY3" fmla="*/ 0 h 9530"/>
                            <a:gd name="connsiteX0" fmla="*/ 0 w 10079"/>
                            <a:gd name="connsiteY0" fmla="*/ 0 h 10000"/>
                            <a:gd name="connsiteX1" fmla="*/ 10078 w 10079"/>
                            <a:gd name="connsiteY1" fmla="*/ 10000 h 10000"/>
                            <a:gd name="connsiteX2" fmla="*/ 10000 w 10079"/>
                            <a:gd name="connsiteY2" fmla="*/ 0 h 10000"/>
                            <a:gd name="connsiteX3" fmla="*/ 0 w 10079"/>
                            <a:gd name="connsiteY3" fmla="*/ 0 h 10000"/>
                            <a:gd name="connsiteX0" fmla="*/ 0 w 10000"/>
                            <a:gd name="connsiteY0" fmla="*/ 0 h 10124"/>
                            <a:gd name="connsiteX1" fmla="*/ 9971 w 10000"/>
                            <a:gd name="connsiteY1" fmla="*/ 10124 h 10124"/>
                            <a:gd name="connsiteX2" fmla="*/ 10000 w 10000"/>
                            <a:gd name="connsiteY2" fmla="*/ 0 h 10124"/>
                            <a:gd name="connsiteX3" fmla="*/ 0 w 10000"/>
                            <a:gd name="connsiteY3" fmla="*/ 0 h 10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10124">
                              <a:moveTo>
                                <a:pt x="0" y="0"/>
                              </a:moveTo>
                              <a:lnTo>
                                <a:pt x="9971" y="10124"/>
                              </a:lnTo>
                              <a:cubicBezTo>
                                <a:pt x="9988" y="6790"/>
                                <a:pt x="9983" y="3334"/>
                                <a:pt x="1000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39A0E4" id="Grupo 35" o:spid="_x0000_s1026" alt="&quot;&quot;" style="position:absolute;margin-left:0;margin-top:0;width:7in;height:721.4pt;z-index:251698176;mso-width-percent:1000;mso-position-horizontal:center;mso-position-horizontal-relative:margin;mso-position-vertical:top;mso-position-vertical-relative:margin;mso-width-percent:1000;mso-width-relative:margin;mso-height-relative:margin" coordorigin="" coordsize="64008,9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">
              <v:shape id="Forma livre 54" o:spid="_x0000_s1027" style="position:absolute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28" style="position:absolute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29" style="position:absolute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30" style="position:absolute;left:32004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31" style="position:absolute;left:32004;top:95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32" style="position:absolute;left:32004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33" style="position:absolute;top:18288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34" style="position:absolute;top:18383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35" style="position:absolute;top:18288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36" style="position:absolute;left:32004;top:18288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37" style="position:absolute;left:32004;top:18383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38" style="position:absolute;left:32004;top:18288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39" style="position:absolute;top:36480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40" style="position:absolute;top:36576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41" style="position:absolute;top:36480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42" style="position:absolute;left:32004;top:36480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43" style="position:absolute;left:32004;top:36576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44" style="position:absolute;left:32004;top:36480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45" style="position:absolute;top:54959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46" style="position:absolute;top:55054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47" style="position:absolute;top:54959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48" style="position:absolute;left:32004;top:54959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49" style="position:absolute;left:32004;top:55054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50" style="position:absolute;left:32004;top:54959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" path="m,l9971,10124c9988,6790,9983,3334,10000,l,xe" fillcolor="#85cdc1 [3206]" stroked="f">
                <v:path arrowok="t" o:connecttype="custom" o:connectlocs="0,0;3191119,624205;3200400,0;0,0" o:connectangles="0,0,0,0"/>
              </v:shape>
              <v:shape id="Forma livre 54" o:spid="_x0000_s1051" style="position:absolute;top:73247;width:32003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52" style="position:absolute;left:47;top:73245;width:31719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" path="m,260v,-5,,-5,,-5c,114,114,,255,,455,,455,,455,,14,,,260,,260xe" fillcolor="#ffd966 [3205]" stroked="f">
                <v:path arrowok="t" o:connecttype="custom" o:connectlocs="0,1828800;0,1793631;1777628,0;3171846,0;0,1828800" o:connectangles="0,0,0,0,0"/>
              </v:shape>
              <v:shape id="Forma livre 56" o:spid="_x0000_s1053" style="position:absolute;top:73148;width:31861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" path="m,l9971,10124c9988,6790,9983,3334,10000,l,xe" fillcolor="#85cdc1 [3206]" stroked="f">
                <v:path arrowok="t" o:connecttype="custom" o:connectlocs="0,0;3176894,624205;3186134,0;0,0" o:connectangles="0,0,0,0"/>
              </v:shape>
              <v:shape id="Forma livre 54" o:spid="_x0000_s1054" style="position:absolute;left:32004;top:73247;width:32004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" path="m,260c,,,,,,455,,455,,455,,14,,,260,,260xe" fillcolor="#4b1919 [3204]" stroked="f">
                <v:path arrowok="t" o:connecttype="custom" o:connectlocs="0,1828800;0,0;3200400,0;0,1828800" o:connectangles="0,0,0,0"/>
              </v:shape>
              <v:shape id="Forma livre 55" o:spid="_x0000_s1055" style="position:absolute;left:32004;top:73342;width:31908;height:18288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" path="m,260v,-5,,-5,,-5c,114,114,,255,,455,,455,,455,,14,,,260,,260xe" fillcolor="#ffd966 [3205]" stroked="f">
                <v:path arrowok="t" o:connecttype="custom" o:connectlocs="0,1828800;0,1793631;1788293,0;3190875,0;0,1828800" o:connectangles="0,0,0,0,0"/>
              </v:shape>
              <v:shape id="Forma livre 56" o:spid="_x0000_s1056" style="position:absolute;left:32004;top:73247;width:32004;height:6242;visibility:visible;mso-wrap-style:square;v-text-anchor:top" coordsize="10000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" path="m,l9971,10124c9988,6790,9983,3334,10000,l,xe" fillcolor="#85cdc1 [3206]" stroked="f">
                <v:path arrowok="t" o:connecttype="custom" o:connectlocs="0,0;3191119,624205;3200400,0;0,0" o:connectangles="0,0,0,0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D"/>
    <w:rsid w:val="00002E3D"/>
    <w:rsid w:val="0000615F"/>
    <w:rsid w:val="00021FEF"/>
    <w:rsid w:val="000237A2"/>
    <w:rsid w:val="0003215B"/>
    <w:rsid w:val="00041582"/>
    <w:rsid w:val="000C3826"/>
    <w:rsid w:val="000F355E"/>
    <w:rsid w:val="000F4690"/>
    <w:rsid w:val="00154E2D"/>
    <w:rsid w:val="00161E27"/>
    <w:rsid w:val="001E62BD"/>
    <w:rsid w:val="0020511A"/>
    <w:rsid w:val="002856B4"/>
    <w:rsid w:val="00333B97"/>
    <w:rsid w:val="00360D51"/>
    <w:rsid w:val="003A4906"/>
    <w:rsid w:val="003C77B5"/>
    <w:rsid w:val="003F1705"/>
    <w:rsid w:val="003F2B3D"/>
    <w:rsid w:val="003F512D"/>
    <w:rsid w:val="00477BA5"/>
    <w:rsid w:val="004A7C4C"/>
    <w:rsid w:val="005A1835"/>
    <w:rsid w:val="005D1BA0"/>
    <w:rsid w:val="006C6684"/>
    <w:rsid w:val="006E0AA0"/>
    <w:rsid w:val="00720B45"/>
    <w:rsid w:val="0072404D"/>
    <w:rsid w:val="00727A6A"/>
    <w:rsid w:val="00747040"/>
    <w:rsid w:val="007E1B54"/>
    <w:rsid w:val="00801F57"/>
    <w:rsid w:val="00843B08"/>
    <w:rsid w:val="008A3E0C"/>
    <w:rsid w:val="008C4B14"/>
    <w:rsid w:val="0093710A"/>
    <w:rsid w:val="00947032"/>
    <w:rsid w:val="0096129F"/>
    <w:rsid w:val="00962453"/>
    <w:rsid w:val="00973726"/>
    <w:rsid w:val="009A6BAE"/>
    <w:rsid w:val="009D78A3"/>
    <w:rsid w:val="00A44B39"/>
    <w:rsid w:val="00A978FB"/>
    <w:rsid w:val="00AF015F"/>
    <w:rsid w:val="00B008EB"/>
    <w:rsid w:val="00B129EC"/>
    <w:rsid w:val="00B15419"/>
    <w:rsid w:val="00B42F65"/>
    <w:rsid w:val="00B43E33"/>
    <w:rsid w:val="00B9418D"/>
    <w:rsid w:val="00B9740D"/>
    <w:rsid w:val="00BF6284"/>
    <w:rsid w:val="00C307D8"/>
    <w:rsid w:val="00C515E4"/>
    <w:rsid w:val="00CF0841"/>
    <w:rsid w:val="00D154D3"/>
    <w:rsid w:val="00E647A4"/>
    <w:rsid w:val="00E75001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CC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/>
        <w:lang w:val="pt-PT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27"/>
  </w:style>
  <w:style w:type="paragraph" w:styleId="Ttulo1">
    <w:name w:val="heading 1"/>
    <w:basedOn w:val="Normal"/>
    <w:next w:val="Normal"/>
    <w:link w:val="Ttulo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812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81212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uiPriority w:val="1"/>
    <w:qFormat/>
    <w:rsid w:val="00973726"/>
    <w:rPr>
      <w:rFonts w:asciiTheme="majorHAnsi" w:eastAsiaTheme="majorEastAsia" w:hAnsiTheme="majorHAnsi" w:cstheme="majorBidi"/>
      <w:b/>
      <w:caps/>
      <w:color w:val="auto"/>
      <w:sz w:val="32"/>
      <w:szCs w:val="32"/>
    </w:rPr>
  </w:style>
  <w:style w:type="character" w:styleId="Forte">
    <w:name w:val="Strong"/>
    <w:basedOn w:val="Fontepargpadro"/>
    <w:uiPriority w:val="1"/>
    <w:semiHidden/>
    <w:rPr>
      <w:b w:val="0"/>
      <w:bCs w:val="0"/>
      <w:color w:val="4B1919" w:themeColor="accent1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333B97"/>
  </w:style>
  <w:style w:type="paragraph" w:styleId="Textoembloco">
    <w:name w:val="Block Text"/>
    <w:basedOn w:val="Normal"/>
    <w:uiPriority w:val="99"/>
    <w:semiHidden/>
    <w:unhideWhenUsed/>
    <w:rsid w:val="00333B97"/>
    <w:pPr>
      <w:pBdr>
        <w:top w:val="single" w:sz="2" w:space="10" w:color="4B1919" w:themeColor="accent1" w:shadow="1" w:frame="1"/>
        <w:left w:val="single" w:sz="2" w:space="10" w:color="4B1919" w:themeColor="accent1" w:shadow="1" w:frame="1"/>
        <w:bottom w:val="single" w:sz="2" w:space="10" w:color="4B1919" w:themeColor="accent1" w:shadow="1" w:frame="1"/>
        <w:right w:val="single" w:sz="2" w:space="10" w:color="4B1919" w:themeColor="accent1" w:shadow="1" w:frame="1"/>
      </w:pBdr>
      <w:ind w:left="1152" w:right="1152"/>
    </w:pPr>
    <w:rPr>
      <w:i/>
      <w:iCs/>
      <w:color w:val="4B191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33B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33B97"/>
  </w:style>
  <w:style w:type="paragraph" w:styleId="Corpodetexto2">
    <w:name w:val="Body Text 2"/>
    <w:basedOn w:val="Normal"/>
    <w:link w:val="Corpodetexto2Char"/>
    <w:uiPriority w:val="99"/>
    <w:semiHidden/>
    <w:unhideWhenUsed/>
    <w:rsid w:val="00333B9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33B97"/>
  </w:style>
  <w:style w:type="paragraph" w:styleId="Corpodetexto3">
    <w:name w:val="Body Text 3"/>
    <w:basedOn w:val="Normal"/>
    <w:link w:val="Corpodetexto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33B97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33B97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33B97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33B9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33B9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33B97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33B9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33B97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33B97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33B97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33B97"/>
  </w:style>
  <w:style w:type="table" w:styleId="GradeColorida">
    <w:name w:val="Colorful Grid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33B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3B9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3B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3B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3B97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33B97"/>
  </w:style>
  <w:style w:type="character" w:customStyle="1" w:styleId="DataChar">
    <w:name w:val="Data Char"/>
    <w:basedOn w:val="Fontepargpadro"/>
    <w:link w:val="Data"/>
    <w:uiPriority w:val="99"/>
    <w:semiHidden/>
    <w:rsid w:val="00333B97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33B97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33B97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33B97"/>
  </w:style>
  <w:style w:type="character" w:styleId="nfase">
    <w:name w:val="Emphasis"/>
    <w:basedOn w:val="Fontepargpadro"/>
    <w:uiPriority w:val="20"/>
    <w:semiHidden/>
    <w:unhideWhenUsed/>
    <w:qFormat/>
    <w:rsid w:val="00333B97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33B97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3B97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3B97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720B45"/>
    <w:rPr>
      <w:color w:val="auto"/>
      <w:sz w:val="16"/>
    </w:rPr>
  </w:style>
  <w:style w:type="character" w:customStyle="1" w:styleId="RodapChar">
    <w:name w:val="Rodapé Char"/>
    <w:basedOn w:val="Fontepargpadro"/>
    <w:link w:val="Rodap"/>
    <w:uiPriority w:val="99"/>
    <w:semiHidden/>
    <w:rsid w:val="00720B45"/>
    <w:rPr>
      <w:color w:val="auto"/>
      <w:sz w:val="16"/>
    </w:rPr>
  </w:style>
  <w:style w:type="character" w:styleId="Refdenotaderodap">
    <w:name w:val="footnote reference"/>
    <w:basedOn w:val="Fontepargpadro"/>
    <w:uiPriority w:val="99"/>
    <w:semiHidden/>
    <w:unhideWhenUsed/>
    <w:rsid w:val="00333B9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B97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3B97"/>
    <w:rPr>
      <w:szCs w:val="20"/>
    </w:rPr>
  </w:style>
  <w:style w:type="table" w:styleId="TabeladeGrade1Clara">
    <w:name w:val="Grid Table 1 Light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33B97"/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33B97"/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3">
    <w:name w:val="Grid Table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33B97"/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33B97"/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33B97"/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33B97"/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33B97"/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33B97"/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33B97"/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33B97"/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33B97"/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33B97"/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rsid w:val="006C6684"/>
    <w:rPr>
      <w:sz w:val="16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20B45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semiHidden/>
    <w:rsid w:val="00720B45"/>
    <w:rPr>
      <w:rFonts w:asciiTheme="majorHAnsi" w:eastAsiaTheme="majorEastAsia" w:hAnsiTheme="majorHAnsi" w:cstheme="majorBidi"/>
      <w:color w:val="381212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B45"/>
    <w:rPr>
      <w:rFonts w:asciiTheme="majorHAnsi" w:eastAsiaTheme="majorEastAsia" w:hAnsiTheme="majorHAnsi" w:cstheme="majorBidi"/>
      <w:color w:val="381212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B97"/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B97"/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B97"/>
    <w:rPr>
      <w:rFonts w:asciiTheme="majorHAnsi" w:eastAsiaTheme="majorEastAsia" w:hAnsiTheme="majorHAnsi" w:cstheme="majorBidi"/>
      <w:color w:val="381212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B97"/>
    <w:rPr>
      <w:rFonts w:asciiTheme="majorHAnsi" w:eastAsiaTheme="majorEastAsia" w:hAnsiTheme="majorHAnsi" w:cstheme="majorBidi"/>
      <w:color w:val="250C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B97"/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333B97"/>
  </w:style>
  <w:style w:type="paragraph" w:styleId="EndereoHTML">
    <w:name w:val="HTML Address"/>
    <w:basedOn w:val="Normal"/>
    <w:link w:val="EndereoHTMLChar"/>
    <w:uiPriority w:val="99"/>
    <w:semiHidden/>
    <w:unhideWhenUsed/>
    <w:rsid w:val="00333B97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33B97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33B9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33B97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B97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B97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E0AA0"/>
    <w:rPr>
      <w:color w:val="1D1C1C" w:themeColor="accent4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33B97"/>
    <w:rPr>
      <w:i/>
      <w:iCs/>
      <w:color w:val="4B1919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33B97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</w:pPr>
    <w:rPr>
      <w:i/>
      <w:iCs/>
      <w:color w:val="4B1919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33B97"/>
    <w:rPr>
      <w:i/>
      <w:iCs/>
      <w:color w:val="4B1919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33B97"/>
    <w:rPr>
      <w:b/>
      <w:bCs/>
      <w:smallCaps/>
      <w:color w:val="4B1919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33B97"/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33B97"/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33B97"/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33B97"/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33B97"/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33B97"/>
  </w:style>
  <w:style w:type="paragraph" w:styleId="Lista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2">
    <w:name w:val="List Table 2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33B97"/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3">
    <w:name w:val="List Table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33B97"/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33B97"/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33B97"/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33B97"/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33B97"/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33B97"/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33B97"/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33B97"/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33B97"/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33B97"/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33B97"/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33B97"/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33B97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SemEspaamento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33B97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33B97"/>
  </w:style>
  <w:style w:type="character" w:styleId="Nmerodepgina">
    <w:name w:val="page number"/>
    <w:basedOn w:val="Fontepargpadro"/>
    <w:uiPriority w:val="99"/>
    <w:semiHidden/>
    <w:unhideWhenUsed/>
    <w:rsid w:val="00333B97"/>
  </w:style>
  <w:style w:type="table" w:styleId="SimplesTabela1">
    <w:name w:val="Plain Table 1"/>
    <w:basedOn w:val="Tabela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33B97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33B9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33B97"/>
  </w:style>
  <w:style w:type="character" w:customStyle="1" w:styleId="SaudaoChar">
    <w:name w:val="Saudação Char"/>
    <w:basedOn w:val="Fontepargpadro"/>
    <w:link w:val="Saudao"/>
    <w:uiPriority w:val="99"/>
    <w:semiHidden/>
    <w:rsid w:val="00333B97"/>
  </w:style>
  <w:style w:type="paragraph" w:styleId="Assinatura">
    <w:name w:val="Signature"/>
    <w:basedOn w:val="Normal"/>
    <w:link w:val="AssinaturaChar"/>
    <w:uiPriority w:val="99"/>
    <w:semiHidden/>
    <w:unhideWhenUsed/>
    <w:rsid w:val="00333B97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33B97"/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33B97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33B97"/>
  </w:style>
  <w:style w:type="table" w:styleId="Tabelaprofissional">
    <w:name w:val="Table Professional"/>
    <w:basedOn w:val="Tabela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AppData\Roaming\Microsoft\Templates\Cart&#245;es%20de%20visita%20de%20tons%20ter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92E705EDC24EE1B8A47F69DB3C32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C2CA63-DB28-46CB-98D6-8304E11463C6}"/>
      </w:docPartPr>
      <w:docPartBody>
        <w:p w:rsidR="00000000" w:rsidRDefault="00D50401">
          <w:pPr>
            <w:pStyle w:val="0592E705EDC24EE1B8A47F69DB3C32A5"/>
          </w:pPr>
          <w:r>
            <w:rPr>
              <w:lang w:bidi="pt-BR"/>
            </w:rPr>
            <w:t>Seu nome</w:t>
          </w:r>
        </w:p>
      </w:docPartBody>
    </w:docPart>
    <w:docPart>
      <w:docPartPr>
        <w:name w:val="D9A2D668DA8F40C0A69FC57598ED47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0CD324-8CA1-4A58-9E94-5B6D383413FA}"/>
      </w:docPartPr>
      <w:docPartBody>
        <w:p w:rsidR="00000000" w:rsidRDefault="00D50401">
          <w:pPr>
            <w:pStyle w:val="D9A2D668DA8F40C0A69FC57598ED47D7"/>
          </w:pPr>
          <w:r>
            <w:rPr>
              <w:lang w:bidi="pt-BR"/>
            </w:rPr>
            <w:t>Endereço, Cidade, Estado, CEP</w:t>
          </w:r>
        </w:p>
      </w:docPartBody>
    </w:docPart>
    <w:docPart>
      <w:docPartPr>
        <w:name w:val="7869A1C5C8B34AF488890CBCDF1DB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52F10-8E5E-454E-898B-0D4B30393948}"/>
      </w:docPartPr>
      <w:docPartBody>
        <w:p w:rsidR="00000000" w:rsidRDefault="00D50401">
          <w:pPr>
            <w:pStyle w:val="7869A1C5C8B34AF488890CBCDF1DB54E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39DAACAD20DD46858A01A16141DD25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00DF3-5BB2-4F6F-A60B-7C5F7E3FDEA7}"/>
      </w:docPartPr>
      <w:docPartBody>
        <w:p w:rsidR="00000000" w:rsidRDefault="00D50401">
          <w:pPr>
            <w:pStyle w:val="39DAACAD20DD46858A01A16141DD258E"/>
          </w:pPr>
          <w:r>
            <w:rPr>
              <w:lang w:bidi="pt-BR"/>
            </w:rPr>
            <w:t>Email</w:t>
          </w:r>
        </w:p>
      </w:docPartBody>
    </w:docPart>
    <w:docPart>
      <w:docPartPr>
        <w:name w:val="204291EBFF034E1BB0E9E902C7AA5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DB6FFD-AE1B-4005-B90F-D9395607028D}"/>
      </w:docPartPr>
      <w:docPartBody>
        <w:p w:rsidR="00000000" w:rsidRDefault="00D50401">
          <w:pPr>
            <w:pStyle w:val="204291EBFF034E1BB0E9E902C7AA5308"/>
          </w:pPr>
          <w:r>
            <w:rPr>
              <w:lang w:bidi="pt-BR"/>
            </w:rPr>
            <w:t>Nome</w:t>
          </w:r>
        </w:p>
      </w:docPartBody>
    </w:docPart>
    <w:docPart>
      <w:docPartPr>
        <w:name w:val="2C954324A25242EDA1DFC1B8CEC7A1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268B47-D80D-4729-9334-F2652E0911F3}"/>
      </w:docPartPr>
      <w:docPartBody>
        <w:p w:rsidR="00000000" w:rsidRDefault="00D50401">
          <w:pPr>
            <w:pStyle w:val="2C954324A25242EDA1DFC1B8CEC7A122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93E480FF96624B9DAF8C12A9AE7136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F8CECE-0494-46B4-85DB-7BD4F1771922}"/>
      </w:docPartPr>
      <w:docPartBody>
        <w:p w:rsidR="00000000" w:rsidRDefault="00D50401">
          <w:pPr>
            <w:pStyle w:val="93E480FF96624B9DAF8C12A9AE7136EF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AB9E4F4A1B5240A5BA54479F3366B0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CB3609-1FE4-4AE5-A910-1F65EE384E00}"/>
      </w:docPartPr>
      <w:docPartBody>
        <w:p w:rsidR="00000000" w:rsidRDefault="00D50401">
          <w:pPr>
            <w:pStyle w:val="AB9E4F4A1B5240A5BA54479F3366B020"/>
          </w:pPr>
          <w:r>
            <w:rPr>
              <w:lang w:bidi="pt-BR"/>
            </w:rPr>
            <w:t>Email</w:t>
          </w:r>
        </w:p>
      </w:docPartBody>
    </w:docPart>
    <w:docPart>
      <w:docPartPr>
        <w:name w:val="46101ADF7C504A7198AC7E74FEFD7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33BC57-E891-41C1-A555-5E9DCD0187C9}"/>
      </w:docPartPr>
      <w:docPartBody>
        <w:p w:rsidR="00000000" w:rsidRDefault="00D50401">
          <w:pPr>
            <w:pStyle w:val="46101ADF7C504A7198AC7E74FEFD748C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689D5ADDCAF44B3CA257B049B59DC6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A8477-D179-4517-87C1-F855C192D231}"/>
      </w:docPartPr>
      <w:docPartBody>
        <w:p w:rsidR="00000000" w:rsidRDefault="00D50401">
          <w:pPr>
            <w:pStyle w:val="689D5ADDCAF44B3CA257B049B59DC6F5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BB80FF9898A246F0B1E1B98D511FA9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2AB17-1FC2-4213-BC2C-2BDD74A877FA}"/>
      </w:docPartPr>
      <w:docPartBody>
        <w:p w:rsidR="00000000" w:rsidRDefault="00D50401">
          <w:pPr>
            <w:pStyle w:val="BB80FF9898A246F0B1E1B98D511FA9E3"/>
          </w:pPr>
          <w:r>
            <w:rPr>
              <w:lang w:bidi="pt-BR"/>
            </w:rPr>
            <w:t>Nome</w:t>
          </w:r>
        </w:p>
      </w:docPartBody>
    </w:docPart>
    <w:docPart>
      <w:docPartPr>
        <w:name w:val="D56334BDF70C4796A71A49669E7DF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EFA7F-D5E7-413C-9707-523606E0E12E}"/>
      </w:docPartPr>
      <w:docPartBody>
        <w:p w:rsidR="00000000" w:rsidRDefault="00D50401">
          <w:pPr>
            <w:pStyle w:val="D56334BDF70C4796A71A49669E7DF70B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568C7824E49C48EDA8FD0F9A17E35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5082D1-47CA-4A1A-9848-6D36458748E6}"/>
      </w:docPartPr>
      <w:docPartBody>
        <w:p w:rsidR="00000000" w:rsidRDefault="00D50401">
          <w:pPr>
            <w:pStyle w:val="568C7824E49C48EDA8FD0F9A17E3513C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797050CD5B6C4CBE8037CC93444B5E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01AFF5-B22C-439E-94EB-2CEDE310C866}"/>
      </w:docPartPr>
      <w:docPartBody>
        <w:p w:rsidR="00000000" w:rsidRDefault="00D50401">
          <w:pPr>
            <w:pStyle w:val="797050CD5B6C4CBE8037CC93444B5E30"/>
          </w:pPr>
          <w:r>
            <w:rPr>
              <w:lang w:bidi="pt-BR"/>
            </w:rPr>
            <w:t>Email</w:t>
          </w:r>
        </w:p>
      </w:docPartBody>
    </w:docPart>
    <w:docPart>
      <w:docPartPr>
        <w:name w:val="E557BE288095437DA708A43CA89DA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71E61-DBBD-4C0D-9693-9D41B79B191C}"/>
      </w:docPartPr>
      <w:docPartBody>
        <w:p w:rsidR="00000000" w:rsidRDefault="00D50401">
          <w:pPr>
            <w:pStyle w:val="E557BE288095437DA708A43CA89DA767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C527B1BB162942AF85D1A0C36A1D3D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464B22-5AC1-46EC-BA32-00CB4A8F3132}"/>
      </w:docPartPr>
      <w:docPartBody>
        <w:p w:rsidR="00000000" w:rsidRDefault="00D50401">
          <w:pPr>
            <w:pStyle w:val="C527B1BB162942AF85D1A0C36A1D3DB5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96563CFBF09246EAA3FFE89254CA3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66426-668E-4C6F-9B90-855464EE5392}"/>
      </w:docPartPr>
      <w:docPartBody>
        <w:p w:rsidR="00000000" w:rsidRDefault="00D50401">
          <w:pPr>
            <w:pStyle w:val="96563CFBF09246EAA3FFE89254CA3E6B"/>
          </w:pPr>
          <w:r>
            <w:rPr>
              <w:lang w:bidi="pt-BR"/>
            </w:rPr>
            <w:t>Nome</w:t>
          </w:r>
        </w:p>
      </w:docPartBody>
    </w:docPart>
    <w:docPart>
      <w:docPartPr>
        <w:name w:val="5AFB93BA1B694C918DFBF55E7ADAD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F039A-B076-46F2-AF63-F0F747AEB2DF}"/>
      </w:docPartPr>
      <w:docPartBody>
        <w:p w:rsidR="00000000" w:rsidRDefault="00D50401">
          <w:pPr>
            <w:pStyle w:val="5AFB93BA1B694C918DFBF55E7ADAD453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F7AFEBD750674895B6BF438CA42CE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0A12D2-0FB5-4103-86AD-A3A5F6D41FFB}"/>
      </w:docPartPr>
      <w:docPartBody>
        <w:p w:rsidR="00000000" w:rsidRDefault="00D50401">
          <w:pPr>
            <w:pStyle w:val="F7AFEBD750674895B6BF438CA42CEF2B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0DA5915058284700B6170AE4EEE9D4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ADD4FE-E563-4DFF-868F-BE15AEE36406}"/>
      </w:docPartPr>
      <w:docPartBody>
        <w:p w:rsidR="00000000" w:rsidRDefault="00D50401">
          <w:pPr>
            <w:pStyle w:val="0DA5915058284700B6170AE4EEE9D4B2"/>
          </w:pPr>
          <w:r>
            <w:rPr>
              <w:lang w:bidi="pt-BR"/>
            </w:rPr>
            <w:t>Email</w:t>
          </w:r>
        </w:p>
      </w:docPartBody>
    </w:docPart>
    <w:docPart>
      <w:docPartPr>
        <w:name w:val="1711AAD07D49486EA94DADD9833A8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3C3D29-0114-4F25-9B2D-116FB3080CB1}"/>
      </w:docPartPr>
      <w:docPartBody>
        <w:p w:rsidR="00000000" w:rsidRDefault="00D50401">
          <w:pPr>
            <w:pStyle w:val="1711AAD07D49486EA94DADD9833A8458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3334FAB942CB481DB72FA596DF9E2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9523FA-84B4-4C68-9CA2-D3E98995814D}"/>
      </w:docPartPr>
      <w:docPartBody>
        <w:p w:rsidR="00000000" w:rsidRDefault="00D50401">
          <w:pPr>
            <w:pStyle w:val="3334FAB942CB481DB72FA596DF9E2E7C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F57C97FE795C44F0B8BCF63CD79605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E0519-D01B-4215-A59A-506CD554FD8F}"/>
      </w:docPartPr>
      <w:docPartBody>
        <w:p w:rsidR="00000000" w:rsidRDefault="00D50401">
          <w:pPr>
            <w:pStyle w:val="F57C97FE795C44F0B8BCF63CD7960529"/>
          </w:pPr>
          <w:r>
            <w:rPr>
              <w:lang w:bidi="pt-BR"/>
            </w:rPr>
            <w:t>Nome</w:t>
          </w:r>
        </w:p>
      </w:docPartBody>
    </w:docPart>
    <w:docPart>
      <w:docPartPr>
        <w:name w:val="8321E63CBB884BC6A89A4047E55248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1D48EA-8686-49E2-BF7F-E390A69BCB03}"/>
      </w:docPartPr>
      <w:docPartBody>
        <w:p w:rsidR="00000000" w:rsidRDefault="00D50401">
          <w:pPr>
            <w:pStyle w:val="8321E63CBB884BC6A89A4047E5524823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4B663E9F87AB49DB95DDC3C4E7642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0EC04-236D-4769-8D5D-C2BC0D3CB33B}"/>
      </w:docPartPr>
      <w:docPartBody>
        <w:p w:rsidR="00000000" w:rsidRDefault="00D50401">
          <w:pPr>
            <w:pStyle w:val="4B663E9F87AB49DB95DDC3C4E7642527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FA21AA15EC1E423299E9ED29125DBA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F05E8-1D2D-420D-854F-27A2A14DC59D}"/>
      </w:docPartPr>
      <w:docPartBody>
        <w:p w:rsidR="00000000" w:rsidRDefault="00D50401">
          <w:pPr>
            <w:pStyle w:val="FA21AA15EC1E423299E9ED29125DBA09"/>
          </w:pPr>
          <w:r>
            <w:rPr>
              <w:lang w:bidi="pt-BR"/>
            </w:rPr>
            <w:t>Email</w:t>
          </w:r>
        </w:p>
      </w:docPartBody>
    </w:docPart>
    <w:docPart>
      <w:docPartPr>
        <w:name w:val="4CA71776D6BC411E9F91EBC0C51CD8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C62C07-1FF5-4ABC-A33B-CE163FF10D5F}"/>
      </w:docPartPr>
      <w:docPartBody>
        <w:p w:rsidR="00000000" w:rsidRDefault="00D50401">
          <w:pPr>
            <w:pStyle w:val="4CA71776D6BC411E9F91EBC0C51CD816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FDE285A9D2F24DC59419B2600844F2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603A1-00DF-41FF-BE69-B998072C2A68}"/>
      </w:docPartPr>
      <w:docPartBody>
        <w:p w:rsidR="00000000" w:rsidRDefault="00D50401">
          <w:pPr>
            <w:pStyle w:val="FDE285A9D2F24DC59419B2600844F204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03F5AF5B2A3C47AFB1DB038CFA43F3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4DC16-3FE2-4168-9DC3-A840FD4987B8}"/>
      </w:docPartPr>
      <w:docPartBody>
        <w:p w:rsidR="00000000" w:rsidRDefault="00D50401">
          <w:pPr>
            <w:pStyle w:val="03F5AF5B2A3C47AFB1DB038CFA43F3F7"/>
          </w:pPr>
          <w:r>
            <w:rPr>
              <w:lang w:bidi="pt-BR"/>
            </w:rPr>
            <w:t>Nome</w:t>
          </w:r>
        </w:p>
      </w:docPartBody>
    </w:docPart>
    <w:docPart>
      <w:docPartPr>
        <w:name w:val="44FA96709633459C9E0CBB6CAB640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71310-276D-458F-8046-C3983DCC4C65}"/>
      </w:docPartPr>
      <w:docPartBody>
        <w:p w:rsidR="00000000" w:rsidRDefault="00D50401">
          <w:pPr>
            <w:pStyle w:val="44FA96709633459C9E0CBB6CAB640FE4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393AECABCE8C40E4876344EEB5620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6F997-9A2C-4E0F-8967-FED113A75A25}"/>
      </w:docPartPr>
      <w:docPartBody>
        <w:p w:rsidR="00000000" w:rsidRDefault="00D50401">
          <w:pPr>
            <w:pStyle w:val="393AECABCE8C40E4876344EEB5620CFE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01068CD3F9CC41A29E70E91193C9A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933AA-E5DA-4AD0-A600-62162C683EAE}"/>
      </w:docPartPr>
      <w:docPartBody>
        <w:p w:rsidR="00000000" w:rsidRDefault="00D50401">
          <w:pPr>
            <w:pStyle w:val="01068CD3F9CC41A29E70E91193C9A918"/>
          </w:pPr>
          <w:r>
            <w:rPr>
              <w:lang w:bidi="pt-BR"/>
            </w:rPr>
            <w:t>Email</w:t>
          </w:r>
        </w:p>
      </w:docPartBody>
    </w:docPart>
    <w:docPart>
      <w:docPartPr>
        <w:name w:val="7CEB893AEF784812A8C2FB45DDCC9E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872A3-8234-4C7D-8428-DBFD1100D8FE}"/>
      </w:docPartPr>
      <w:docPartBody>
        <w:p w:rsidR="00000000" w:rsidRDefault="00D50401">
          <w:pPr>
            <w:pStyle w:val="7CEB893AEF784812A8C2FB45DDCC9EE3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EC0267BB086D4594BCBBA2D1454A5D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E7EED-D5FC-4BCD-8A57-05DF9EDEB418}"/>
      </w:docPartPr>
      <w:docPartBody>
        <w:p w:rsidR="00000000" w:rsidRDefault="00D50401">
          <w:pPr>
            <w:pStyle w:val="EC0267BB086D4594BCBBA2D1454A5DBF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43B347F44BF94CAAAD2ECFC8526DE2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6EED1-3E8D-487C-89AE-867AC779C2A3}"/>
      </w:docPartPr>
      <w:docPartBody>
        <w:p w:rsidR="00000000" w:rsidRDefault="00D50401">
          <w:pPr>
            <w:pStyle w:val="43B347F44BF94CAAAD2ECFC8526DE2EA"/>
          </w:pPr>
          <w:r>
            <w:rPr>
              <w:lang w:bidi="pt-BR"/>
            </w:rPr>
            <w:t>Nome</w:t>
          </w:r>
        </w:p>
      </w:docPartBody>
    </w:docPart>
    <w:docPart>
      <w:docPartPr>
        <w:name w:val="461F073E6910435FAC13A774E849FC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9C34E-6619-44A9-980F-42B862B22B82}"/>
      </w:docPartPr>
      <w:docPartBody>
        <w:p w:rsidR="00000000" w:rsidRDefault="00D50401">
          <w:pPr>
            <w:pStyle w:val="461F073E6910435FAC13A774E849FCCD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DE6403F648FA4BE7ACAC87816A7BF6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D54E7-F6D6-4F34-976C-E9252E15CAC1}"/>
      </w:docPartPr>
      <w:docPartBody>
        <w:p w:rsidR="00000000" w:rsidRDefault="00D50401">
          <w:pPr>
            <w:pStyle w:val="DE6403F648FA4BE7ACAC87816A7BF606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6D1DCEBF23454F11B0FA17A5BFE12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C56AD-AB30-4FFD-B544-ACD1AD89E75B}"/>
      </w:docPartPr>
      <w:docPartBody>
        <w:p w:rsidR="00000000" w:rsidRDefault="00D50401">
          <w:pPr>
            <w:pStyle w:val="6D1DCEBF23454F11B0FA17A5BFE12A0D"/>
          </w:pPr>
          <w:r>
            <w:rPr>
              <w:lang w:bidi="pt-BR"/>
            </w:rPr>
            <w:t>Email</w:t>
          </w:r>
        </w:p>
      </w:docPartBody>
    </w:docPart>
    <w:docPart>
      <w:docPartPr>
        <w:name w:val="F1098737FBE948FDB5A53B4E6B921F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7FCCDB-08C4-4469-92A7-5487E3AE87FE}"/>
      </w:docPartPr>
      <w:docPartBody>
        <w:p w:rsidR="00000000" w:rsidRDefault="00D50401">
          <w:pPr>
            <w:pStyle w:val="F1098737FBE948FDB5A53B4E6B921F24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B2E03B9A88AC4CFD83D75AFEE42339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E02A6-2EEF-4D97-8AD1-CAC0D4FE8EAD}"/>
      </w:docPartPr>
      <w:docPartBody>
        <w:p w:rsidR="00000000" w:rsidRDefault="00D50401">
          <w:pPr>
            <w:pStyle w:val="B2E03B9A88AC4CFD83D75AFEE42339E8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68C59BB98FA24494AFC7009151C258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88BF10-8AC0-44B9-9CAC-E9CEF5FDD79D}"/>
      </w:docPartPr>
      <w:docPartBody>
        <w:p w:rsidR="00000000" w:rsidRDefault="00D50401">
          <w:pPr>
            <w:pStyle w:val="68C59BB98FA24494AFC7009151C25803"/>
          </w:pPr>
          <w:r>
            <w:rPr>
              <w:lang w:bidi="pt-BR"/>
            </w:rPr>
            <w:t>Nome</w:t>
          </w:r>
        </w:p>
      </w:docPartBody>
    </w:docPart>
    <w:docPart>
      <w:docPartPr>
        <w:name w:val="5C47BD3F3FF54635BFEB7B4F9E77F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F6E42-7DF3-4AB9-8D0F-F006055376F1}"/>
      </w:docPartPr>
      <w:docPartBody>
        <w:p w:rsidR="00000000" w:rsidRDefault="00D50401">
          <w:pPr>
            <w:pStyle w:val="5C47BD3F3FF54635BFEB7B4F9E77F4A2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704D79C622834554AF4BF0A60C7B80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BD6759-165B-49F6-B074-9B38EAB0450C}"/>
      </w:docPartPr>
      <w:docPartBody>
        <w:p w:rsidR="00000000" w:rsidRDefault="00D50401">
          <w:pPr>
            <w:pStyle w:val="704D79C622834554AF4BF0A60C7B80D4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C8EA6439D62F447E92E8770DFB1DF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14936-74CE-4D92-B329-787CFD7F437D}"/>
      </w:docPartPr>
      <w:docPartBody>
        <w:p w:rsidR="00000000" w:rsidRDefault="00D50401">
          <w:pPr>
            <w:pStyle w:val="C8EA6439D62F447E92E8770DFB1DF0F2"/>
          </w:pPr>
          <w:r>
            <w:rPr>
              <w:lang w:bidi="pt-BR"/>
            </w:rPr>
            <w:t>Email</w:t>
          </w:r>
        </w:p>
      </w:docPartBody>
    </w:docPart>
    <w:docPart>
      <w:docPartPr>
        <w:name w:val="E2B7A6204D25403EB1FEF2757D0568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560CC6-6A49-4149-B6EA-8B80C73C4530}"/>
      </w:docPartPr>
      <w:docPartBody>
        <w:p w:rsidR="00000000" w:rsidRDefault="00D50401">
          <w:pPr>
            <w:pStyle w:val="E2B7A6204D25403EB1FEF2757D056838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2992149FF3CC4E0483CE38CB8B3323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D62952-737A-4F00-9AF2-D3D5A93DC579}"/>
      </w:docPartPr>
      <w:docPartBody>
        <w:p w:rsidR="00000000" w:rsidRDefault="00D50401">
          <w:pPr>
            <w:pStyle w:val="2992149FF3CC4E0483CE38CB8B332333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F4603994EA0B485E88AEF4F5878875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9FC6D4-8D00-4474-BD7B-6D61455DBDA0}"/>
      </w:docPartPr>
      <w:docPartBody>
        <w:p w:rsidR="00000000" w:rsidRDefault="00D50401">
          <w:pPr>
            <w:pStyle w:val="F4603994EA0B485E88AEF4F587887565"/>
          </w:pPr>
          <w:r>
            <w:rPr>
              <w:lang w:bidi="pt-BR"/>
            </w:rPr>
            <w:t>Nome</w:t>
          </w:r>
        </w:p>
      </w:docPartBody>
    </w:docPart>
    <w:docPart>
      <w:docPartPr>
        <w:name w:val="F0D62F5D5E0344ABB4E565A9A7AC5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CAB6D4-4DC1-4966-89BA-C38EBE1D1DFF}"/>
      </w:docPartPr>
      <w:docPartBody>
        <w:p w:rsidR="00000000" w:rsidRDefault="00D50401">
          <w:pPr>
            <w:pStyle w:val="F0D62F5D5E0344ABB4E565A9A7AC5512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681A5049021B4AFD80F433D9D2DAA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B9A1F-3CC2-4297-8E63-1F5464F4504E}"/>
      </w:docPartPr>
      <w:docPartBody>
        <w:p w:rsidR="00000000" w:rsidRDefault="00D50401">
          <w:pPr>
            <w:pStyle w:val="681A5049021B4AFD80F433D9D2DAAFEA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E8A30AEBA34B491A9187FBF4B1D893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385D62-9A20-4FC7-AC8E-EFB9A2F023BF}"/>
      </w:docPartPr>
      <w:docPartBody>
        <w:p w:rsidR="00000000" w:rsidRDefault="00D50401">
          <w:pPr>
            <w:pStyle w:val="E8A30AEBA34B491A9187FBF4B1D8937C"/>
          </w:pPr>
          <w:r>
            <w:rPr>
              <w:lang w:bidi="pt-BR"/>
            </w:rPr>
            <w:t>Email</w:t>
          </w:r>
        </w:p>
      </w:docPartBody>
    </w:docPart>
    <w:docPart>
      <w:docPartPr>
        <w:name w:val="FDA855A6C25041849E527229155C79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CB3FD-7C78-41D5-9AF3-0BFE701E1D36}"/>
      </w:docPartPr>
      <w:docPartBody>
        <w:p w:rsidR="00000000" w:rsidRDefault="00D50401">
          <w:pPr>
            <w:pStyle w:val="FDA855A6C25041849E527229155C7993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AB3A04F19AA144C980A5522E6C0604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F4865-365C-4720-BCE3-BB95999E8185}"/>
      </w:docPartPr>
      <w:docPartBody>
        <w:p w:rsidR="00000000" w:rsidRDefault="00D50401">
          <w:pPr>
            <w:pStyle w:val="AB3A04F19AA144C980A5522E6C06049F"/>
          </w:pPr>
          <w:r>
            <w:rPr>
              <w:lang w:bidi="pt-BR"/>
            </w:rPr>
            <w:t>Endereço Web</w:t>
          </w:r>
        </w:p>
      </w:docPartBody>
    </w:docPart>
    <w:docPart>
      <w:docPartPr>
        <w:name w:val="3C548C7C574D4B489FCA0797ACDE96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89524B-BCC6-4C7F-AD4E-DAA8B4266F7D}"/>
      </w:docPartPr>
      <w:docPartBody>
        <w:p w:rsidR="00000000" w:rsidRDefault="00D50401">
          <w:pPr>
            <w:pStyle w:val="3C548C7C574D4B489FCA0797ACDE96F1"/>
          </w:pPr>
          <w:r>
            <w:rPr>
              <w:lang w:bidi="pt-BR"/>
            </w:rPr>
            <w:t>Nome</w:t>
          </w:r>
        </w:p>
      </w:docPartBody>
    </w:docPart>
    <w:docPart>
      <w:docPartPr>
        <w:name w:val="7E9ED689058148E1BD2AA56EE06B7D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01C0CF-8741-4BC4-8107-674CCA9F9258}"/>
      </w:docPartPr>
      <w:docPartBody>
        <w:p w:rsidR="00000000" w:rsidRDefault="00D50401">
          <w:pPr>
            <w:pStyle w:val="7E9ED689058148E1BD2AA56EE06B7D49"/>
          </w:pPr>
          <w:r>
            <w:rPr>
              <w:lang w:bidi="pt-BR"/>
            </w:rPr>
            <w:t>Endereço, Cidade, Estado e CEP</w:t>
          </w:r>
        </w:p>
      </w:docPartBody>
    </w:docPart>
    <w:docPart>
      <w:docPartPr>
        <w:name w:val="BCABE7C21E4543CC880AB23A2CDD54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5C620C-A30B-4EBF-AEE7-88650CA96110}"/>
      </w:docPartPr>
      <w:docPartBody>
        <w:p w:rsidR="00000000" w:rsidRDefault="00D50401">
          <w:pPr>
            <w:pStyle w:val="BCABE7C21E4543CC880AB23A2CDD542C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FF06CC3D9C084CEE878EDB0DC9533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AB1AEF-02A3-4CC7-83F7-A91A6304FF16}"/>
      </w:docPartPr>
      <w:docPartBody>
        <w:p w:rsidR="00000000" w:rsidRDefault="00D50401">
          <w:pPr>
            <w:pStyle w:val="FF06CC3D9C084CEE878EDB0DC9533832"/>
          </w:pPr>
          <w:r>
            <w:rPr>
              <w:lang w:bidi="pt-BR"/>
            </w:rPr>
            <w:t>Email</w:t>
          </w:r>
        </w:p>
      </w:docPartBody>
    </w:docPart>
    <w:docPart>
      <w:docPartPr>
        <w:name w:val="201162A842DC4F7F8479233F17714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0D14D-7716-4653-9EF5-F4B96802D89D}"/>
      </w:docPartPr>
      <w:docPartBody>
        <w:p w:rsidR="00000000" w:rsidRDefault="00D50401">
          <w:pPr>
            <w:pStyle w:val="201162A842DC4F7F8479233F1771428D"/>
          </w:pPr>
          <w:r>
            <w:rPr>
              <w:lang w:bidi="pt-BR"/>
            </w:rPr>
            <w:t>Identificador do Twitter</w:t>
          </w:r>
        </w:p>
      </w:docPartBody>
    </w:docPart>
    <w:docPart>
      <w:docPartPr>
        <w:name w:val="AE3A0DA2E1494956BA7242992A343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E8AA1D-70E2-42FD-8498-AFC0AD0E1B12}"/>
      </w:docPartPr>
      <w:docPartBody>
        <w:p w:rsidR="00000000" w:rsidRDefault="00D50401">
          <w:pPr>
            <w:pStyle w:val="AE3A0DA2E1494956BA7242992A343C33"/>
          </w:pPr>
          <w:r>
            <w:rPr>
              <w:lang w:bidi="pt-BR"/>
            </w:rPr>
            <w:t>Endereço Web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92E705EDC24EE1B8A47F69DB3C32A5">
    <w:name w:val="0592E705EDC24EE1B8A47F69DB3C32A5"/>
  </w:style>
  <w:style w:type="paragraph" w:customStyle="1" w:styleId="D9A2D668DA8F40C0A69FC57598ED47D7">
    <w:name w:val="D9A2D668DA8F40C0A69FC57598ED47D7"/>
  </w:style>
  <w:style w:type="paragraph" w:customStyle="1" w:styleId="7869A1C5C8B34AF488890CBCDF1DB54E">
    <w:name w:val="7869A1C5C8B34AF488890CBCDF1DB54E"/>
  </w:style>
  <w:style w:type="paragraph" w:customStyle="1" w:styleId="39DAACAD20DD46858A01A16141DD258E">
    <w:name w:val="39DAACAD20DD46858A01A16141DD258E"/>
  </w:style>
  <w:style w:type="paragraph" w:customStyle="1" w:styleId="EAA8FB3494644B8B9FCB48C100ED9787">
    <w:name w:val="EAA8FB3494644B8B9FCB48C100ED9787"/>
  </w:style>
  <w:style w:type="paragraph" w:customStyle="1" w:styleId="8A12308B751B4F18BBD97CED9519D313">
    <w:name w:val="8A12308B751B4F18BBD97CED9519D313"/>
  </w:style>
  <w:style w:type="paragraph" w:customStyle="1" w:styleId="204291EBFF034E1BB0E9E902C7AA5308">
    <w:name w:val="204291EBFF034E1BB0E9E902C7AA5308"/>
  </w:style>
  <w:style w:type="paragraph" w:customStyle="1" w:styleId="2C954324A25242EDA1DFC1B8CEC7A122">
    <w:name w:val="2C954324A25242EDA1DFC1B8CEC7A122"/>
  </w:style>
  <w:style w:type="paragraph" w:customStyle="1" w:styleId="93E480FF96624B9DAF8C12A9AE7136EF">
    <w:name w:val="93E480FF96624B9DAF8C12A9AE7136EF"/>
  </w:style>
  <w:style w:type="paragraph" w:customStyle="1" w:styleId="AB9E4F4A1B5240A5BA54479F3366B020">
    <w:name w:val="AB9E4F4A1B5240A5BA54479F3366B020"/>
  </w:style>
  <w:style w:type="paragraph" w:customStyle="1" w:styleId="46101ADF7C504A7198AC7E74FEFD748C">
    <w:name w:val="46101ADF7C504A7198AC7E74FEFD748C"/>
  </w:style>
  <w:style w:type="paragraph" w:customStyle="1" w:styleId="689D5ADDCAF44B3CA257B049B59DC6F5">
    <w:name w:val="689D5ADDCAF44B3CA257B049B59DC6F5"/>
  </w:style>
  <w:style w:type="paragraph" w:customStyle="1" w:styleId="BB80FF9898A246F0B1E1B98D511FA9E3">
    <w:name w:val="BB80FF9898A246F0B1E1B98D511FA9E3"/>
  </w:style>
  <w:style w:type="paragraph" w:customStyle="1" w:styleId="D56334BDF70C4796A71A49669E7DF70B">
    <w:name w:val="D56334BDF70C4796A71A49669E7DF70B"/>
  </w:style>
  <w:style w:type="paragraph" w:customStyle="1" w:styleId="568C7824E49C48EDA8FD0F9A17E3513C">
    <w:name w:val="568C7824E49C48EDA8FD0F9A17E3513C"/>
  </w:style>
  <w:style w:type="paragraph" w:customStyle="1" w:styleId="797050CD5B6C4CBE8037CC93444B5E30">
    <w:name w:val="797050CD5B6C4CBE8037CC93444B5E30"/>
  </w:style>
  <w:style w:type="paragraph" w:customStyle="1" w:styleId="E557BE288095437DA708A43CA89DA767">
    <w:name w:val="E557BE288095437DA708A43CA89DA767"/>
  </w:style>
  <w:style w:type="paragraph" w:customStyle="1" w:styleId="C527B1BB162942AF85D1A0C36A1D3DB5">
    <w:name w:val="C527B1BB162942AF85D1A0C36A1D3DB5"/>
  </w:style>
  <w:style w:type="paragraph" w:customStyle="1" w:styleId="96563CFBF09246EAA3FFE89254CA3E6B">
    <w:name w:val="96563CFBF09246EAA3FFE89254CA3E6B"/>
  </w:style>
  <w:style w:type="paragraph" w:customStyle="1" w:styleId="5AFB93BA1B694C918DFBF55E7ADAD453">
    <w:name w:val="5AFB93BA1B694C918DFBF55E7ADAD453"/>
  </w:style>
  <w:style w:type="paragraph" w:customStyle="1" w:styleId="F7AFEBD750674895B6BF438CA42CEF2B">
    <w:name w:val="F7AFEBD750674895B6BF438CA42CEF2B"/>
  </w:style>
  <w:style w:type="paragraph" w:customStyle="1" w:styleId="0DA5915058284700B6170AE4EEE9D4B2">
    <w:name w:val="0DA5915058284700B6170AE4EEE9D4B2"/>
  </w:style>
  <w:style w:type="paragraph" w:customStyle="1" w:styleId="1711AAD07D49486EA94DADD9833A8458">
    <w:name w:val="1711AAD07D49486EA94DADD9833A8458"/>
  </w:style>
  <w:style w:type="paragraph" w:customStyle="1" w:styleId="3334FAB942CB481DB72FA596DF9E2E7C">
    <w:name w:val="3334FAB942CB481DB72FA596DF9E2E7C"/>
  </w:style>
  <w:style w:type="paragraph" w:customStyle="1" w:styleId="F57C97FE795C44F0B8BCF63CD7960529">
    <w:name w:val="F57C97FE795C44F0B8BCF63CD7960529"/>
  </w:style>
  <w:style w:type="paragraph" w:customStyle="1" w:styleId="8321E63CBB884BC6A89A4047E5524823">
    <w:name w:val="8321E63CBB884BC6A89A4047E5524823"/>
  </w:style>
  <w:style w:type="paragraph" w:customStyle="1" w:styleId="4B663E9F87AB49DB95DDC3C4E7642527">
    <w:name w:val="4B663E9F87AB49DB95DDC3C4E7642527"/>
  </w:style>
  <w:style w:type="paragraph" w:customStyle="1" w:styleId="FA21AA15EC1E423299E9ED29125DBA09">
    <w:name w:val="FA21AA15EC1E423299E9ED29125DBA09"/>
  </w:style>
  <w:style w:type="paragraph" w:customStyle="1" w:styleId="4CA71776D6BC411E9F91EBC0C51CD816">
    <w:name w:val="4CA71776D6BC411E9F91EBC0C51CD816"/>
  </w:style>
  <w:style w:type="paragraph" w:customStyle="1" w:styleId="FDE285A9D2F24DC59419B2600844F204">
    <w:name w:val="FDE285A9D2F24DC59419B2600844F204"/>
  </w:style>
  <w:style w:type="paragraph" w:customStyle="1" w:styleId="03F5AF5B2A3C47AFB1DB038CFA43F3F7">
    <w:name w:val="03F5AF5B2A3C47AFB1DB038CFA43F3F7"/>
  </w:style>
  <w:style w:type="paragraph" w:customStyle="1" w:styleId="44FA96709633459C9E0CBB6CAB640FE4">
    <w:name w:val="44FA96709633459C9E0CBB6CAB640FE4"/>
  </w:style>
  <w:style w:type="paragraph" w:customStyle="1" w:styleId="393AECABCE8C40E4876344EEB5620CFE">
    <w:name w:val="393AECABCE8C40E4876344EEB5620CFE"/>
  </w:style>
  <w:style w:type="paragraph" w:customStyle="1" w:styleId="01068CD3F9CC41A29E70E91193C9A918">
    <w:name w:val="01068CD3F9CC41A29E70E91193C9A918"/>
  </w:style>
  <w:style w:type="paragraph" w:customStyle="1" w:styleId="7CEB893AEF784812A8C2FB45DDCC9EE3">
    <w:name w:val="7CEB893AEF784812A8C2FB45DDCC9EE3"/>
  </w:style>
  <w:style w:type="paragraph" w:customStyle="1" w:styleId="EC0267BB086D4594BCBBA2D1454A5DBF">
    <w:name w:val="EC0267BB086D4594BCBBA2D1454A5DBF"/>
  </w:style>
  <w:style w:type="paragraph" w:customStyle="1" w:styleId="43B347F44BF94CAAAD2ECFC8526DE2EA">
    <w:name w:val="43B347F44BF94CAAAD2ECFC8526DE2EA"/>
  </w:style>
  <w:style w:type="paragraph" w:customStyle="1" w:styleId="461F073E6910435FAC13A774E849FCCD">
    <w:name w:val="461F073E6910435FAC13A774E849FCCD"/>
  </w:style>
  <w:style w:type="paragraph" w:customStyle="1" w:styleId="DE6403F648FA4BE7ACAC87816A7BF606">
    <w:name w:val="DE6403F648FA4BE7ACAC87816A7BF606"/>
  </w:style>
  <w:style w:type="paragraph" w:customStyle="1" w:styleId="6D1DCEBF23454F11B0FA17A5BFE12A0D">
    <w:name w:val="6D1DCEBF23454F11B0FA17A5BFE12A0D"/>
  </w:style>
  <w:style w:type="paragraph" w:customStyle="1" w:styleId="F1098737FBE948FDB5A53B4E6B921F24">
    <w:name w:val="F1098737FBE948FDB5A53B4E6B921F24"/>
  </w:style>
  <w:style w:type="paragraph" w:customStyle="1" w:styleId="B2E03B9A88AC4CFD83D75AFEE42339E8">
    <w:name w:val="B2E03B9A88AC4CFD83D75AFEE42339E8"/>
  </w:style>
  <w:style w:type="paragraph" w:customStyle="1" w:styleId="68C59BB98FA24494AFC7009151C25803">
    <w:name w:val="68C59BB98FA24494AFC7009151C25803"/>
  </w:style>
  <w:style w:type="paragraph" w:customStyle="1" w:styleId="5C47BD3F3FF54635BFEB7B4F9E77F4A2">
    <w:name w:val="5C47BD3F3FF54635BFEB7B4F9E77F4A2"/>
  </w:style>
  <w:style w:type="paragraph" w:customStyle="1" w:styleId="704D79C622834554AF4BF0A60C7B80D4">
    <w:name w:val="704D79C622834554AF4BF0A60C7B80D4"/>
  </w:style>
  <w:style w:type="paragraph" w:customStyle="1" w:styleId="C8EA6439D62F447E92E8770DFB1DF0F2">
    <w:name w:val="C8EA6439D62F447E92E8770DFB1DF0F2"/>
  </w:style>
  <w:style w:type="paragraph" w:customStyle="1" w:styleId="E2B7A6204D25403EB1FEF2757D056838">
    <w:name w:val="E2B7A6204D25403EB1FEF2757D056838"/>
  </w:style>
  <w:style w:type="paragraph" w:customStyle="1" w:styleId="2992149FF3CC4E0483CE38CB8B332333">
    <w:name w:val="2992149FF3CC4E0483CE38CB8B332333"/>
  </w:style>
  <w:style w:type="paragraph" w:customStyle="1" w:styleId="F4603994EA0B485E88AEF4F587887565">
    <w:name w:val="F4603994EA0B485E88AEF4F587887565"/>
  </w:style>
  <w:style w:type="paragraph" w:customStyle="1" w:styleId="F0D62F5D5E0344ABB4E565A9A7AC5512">
    <w:name w:val="F0D62F5D5E0344ABB4E565A9A7AC5512"/>
  </w:style>
  <w:style w:type="paragraph" w:customStyle="1" w:styleId="681A5049021B4AFD80F433D9D2DAAFEA">
    <w:name w:val="681A5049021B4AFD80F433D9D2DAAFEA"/>
  </w:style>
  <w:style w:type="paragraph" w:customStyle="1" w:styleId="E8A30AEBA34B491A9187FBF4B1D8937C">
    <w:name w:val="E8A30AEBA34B491A9187FBF4B1D8937C"/>
  </w:style>
  <w:style w:type="paragraph" w:customStyle="1" w:styleId="FDA855A6C25041849E527229155C7993">
    <w:name w:val="FDA855A6C25041849E527229155C7993"/>
  </w:style>
  <w:style w:type="paragraph" w:customStyle="1" w:styleId="AB3A04F19AA144C980A5522E6C06049F">
    <w:name w:val="AB3A04F19AA144C980A5522E6C06049F"/>
  </w:style>
  <w:style w:type="paragraph" w:customStyle="1" w:styleId="3C548C7C574D4B489FCA0797ACDE96F1">
    <w:name w:val="3C548C7C574D4B489FCA0797ACDE96F1"/>
  </w:style>
  <w:style w:type="paragraph" w:customStyle="1" w:styleId="7E9ED689058148E1BD2AA56EE06B7D49">
    <w:name w:val="7E9ED689058148E1BD2AA56EE06B7D49"/>
  </w:style>
  <w:style w:type="paragraph" w:customStyle="1" w:styleId="BCABE7C21E4543CC880AB23A2CDD542C">
    <w:name w:val="BCABE7C21E4543CC880AB23A2CDD542C"/>
  </w:style>
  <w:style w:type="paragraph" w:customStyle="1" w:styleId="FF06CC3D9C084CEE878EDB0DC9533832">
    <w:name w:val="FF06CC3D9C084CEE878EDB0DC9533832"/>
  </w:style>
  <w:style w:type="paragraph" w:customStyle="1" w:styleId="201162A842DC4F7F8479233F1771428D">
    <w:name w:val="201162A842DC4F7F8479233F1771428D"/>
  </w:style>
  <w:style w:type="paragraph" w:customStyle="1" w:styleId="AE3A0DA2E1494956BA7242992A343C33">
    <w:name w:val="AE3A0DA2E1494956BA7242992A343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Anizio Martins Ferreira, 3168, Jardim america</CompanyAddress>
  <CompanyPhone>996447772</CompanyPhone>
  <CompanyFax/>
  <CompanyEmail>guilhermepf@gmail.com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6FF43-9E00-4A07-87C3-047ECF4F28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BEFF185-1834-45C0-ADB4-EAEA0D61B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B5120-FD65-4B73-A3F0-16FC81B966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Cartões de visita de tons terra.dotx</Template>
  <TotalTime>0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Guilherme pereira fonseca</cp:keywords>
  <cp:lastModifiedBy/>
  <cp:revision>1</cp:revision>
  <dcterms:created xsi:type="dcterms:W3CDTF">2024-02-03T16:32:00Z</dcterms:created>
  <dcterms:modified xsi:type="dcterms:W3CDTF">2024-02-03T16:35:00Z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