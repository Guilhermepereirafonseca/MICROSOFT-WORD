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80" w:rightFromText="180" w:vertAnchor="text" w:horzAnchor="page" w:tblpX="680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</w:tblGrid>
      <w:tr w:rsidR="00570A54" w:rsidRPr="00CD4D72" w14:paraId="11E5E71E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4BE100BB" w14:textId="7E7BAD1A" w:rsidR="00570A54" w:rsidRPr="001828A2" w:rsidRDefault="00570A54" w:rsidP="00570A54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Brasileiro, </w:t>
            </w:r>
            <w:sdt>
              <w:sdtPr>
                <w:rPr>
                  <w:rFonts w:ascii="Calibri" w:eastAsia="Calibri" w:hAnsi="Calibri" w:cs="Times New Roman"/>
                  <w:color w:val="FFFFFF" w:themeColor="background1"/>
                </w:rPr>
                <w:id w:val="5444133"/>
              </w:sdtPr>
              <w:sdtEndPr/>
              <w:sdtContent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Solteiro</w:t>
                </w:r>
              </w:sdtContent>
            </w:sdt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, </w:t>
            </w:r>
            <w:sdt>
              <w:sdtPr>
                <w:rPr>
                  <w:rFonts w:ascii="Calibri" w:eastAsia="Calibri" w:hAnsi="Calibri" w:cs="Times New Roman"/>
                </w:rPr>
                <w:id w:val="-471532527"/>
              </w:sdtPr>
              <w:sdtEndPr/>
              <w:sdtContent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23</w:t>
                </w:r>
              </w:sdtContent>
            </w:sdt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anos</w:t>
            </w:r>
          </w:p>
        </w:tc>
      </w:tr>
      <w:tr w:rsidR="00570A54" w:rsidRPr="00CD4D72" w14:paraId="2334F69F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3BE033EE" w14:textId="24CCC49A" w:rsidR="00570A54" w:rsidRPr="001828A2" w:rsidRDefault="00570A54" w:rsidP="00570A54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Endereço – </w:t>
            </w:r>
            <w:r w:rsidR="00CD4D7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Rua do Porto, 123</w:t>
            </w:r>
          </w:p>
        </w:tc>
      </w:tr>
      <w:tr w:rsidR="00570A54" w:rsidRPr="00CD4D72" w14:paraId="2F5B1B82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41E5FE57" w14:textId="79598AB8" w:rsidR="005D168E" w:rsidRPr="001828A2" w:rsidRDefault="00900B3D" w:rsidP="00570A54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268425920"/>
              </w:sdtPr>
              <w:sdtEndPr/>
              <w:sdtContent>
                <w:proofErr w:type="spellStart"/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Jardmin</w:t>
                </w:r>
                <w:proofErr w:type="spellEnd"/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 xml:space="preserve"> Aeroporto</w:t>
                </w:r>
              </w:sdtContent>
            </w:sdt>
            <w:r w:rsidR="00570A54" w:rsidRPr="00CD4D72">
              <w:rPr>
                <w:rFonts w:ascii="Calibri" w:eastAsia="Calibri" w:hAnsi="Calibri" w:cs="Times New Roman"/>
                <w:lang w:val="pt-BR"/>
              </w:rPr>
              <w:t xml:space="preserve"> </w:t>
            </w:r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– </w:t>
            </w:r>
            <w:sdt>
              <w:sdtPr>
                <w:rPr>
                  <w:rFonts w:ascii="Calibri" w:eastAsia="Calibri" w:hAnsi="Calibri" w:cs="Times New Roman"/>
                </w:rPr>
                <w:id w:val="-1216350355"/>
              </w:sdtPr>
              <w:sdtEndPr/>
              <w:sdtContent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Rio de Janeiro</w:t>
                </w:r>
              </w:sdtContent>
            </w:sdt>
            <w:r w:rsidR="00570A54" w:rsidRPr="00CD4D72">
              <w:rPr>
                <w:rFonts w:ascii="Calibri" w:eastAsia="Calibri" w:hAnsi="Calibri" w:cs="Times New Roman"/>
                <w:lang w:val="pt-BR"/>
              </w:rPr>
              <w:t xml:space="preserve"> </w:t>
            </w:r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– </w:t>
            </w:r>
            <w:sdt>
              <w:sdtPr>
                <w:rPr>
                  <w:rFonts w:ascii="Calibri" w:eastAsia="Calibri" w:hAnsi="Calibri" w:cs="Times New Roman"/>
                </w:rPr>
                <w:id w:val="-1880240831"/>
              </w:sdtPr>
              <w:sdtEndPr/>
              <w:sdtContent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RJ</w:t>
                </w:r>
              </w:sdtContent>
            </w:sdt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</w:p>
        </w:tc>
      </w:tr>
      <w:tr w:rsidR="00570A54" w:rsidRPr="00CD4D72" w14:paraId="58E651B8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553B2424" w14:textId="14349C23" w:rsidR="00570A54" w:rsidRPr="001828A2" w:rsidRDefault="00570A54" w:rsidP="00570A54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Telefone: </w:t>
            </w:r>
            <w:sdt>
              <w:sdtPr>
                <w:rPr>
                  <w:rFonts w:ascii="Calibri" w:eastAsia="Calibri" w:hAnsi="Calibri" w:cs="Times New Roman"/>
                </w:rPr>
                <w:id w:val="-1115748721"/>
              </w:sdtPr>
              <w:sdtEndPr/>
              <w:sdtContent>
                <w:r w:rsidR="00CD4D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(99) 99999-9999</w:t>
                </w:r>
              </w:sdtContent>
            </w:sdt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/ </w:t>
            </w:r>
            <w:proofErr w:type="spellStart"/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Email</w:t>
            </w:r>
            <w:proofErr w:type="spellEnd"/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: </w:t>
            </w:r>
            <w:sdt>
              <w:sdtPr>
                <w:rPr>
                  <w:rFonts w:ascii="Calibri" w:eastAsia="Calibri" w:hAnsi="Calibri" w:cs="Times New Roman"/>
                </w:rPr>
                <w:id w:val="-639337687"/>
              </w:sdtPr>
              <w:sdtEndPr/>
              <w:sdtContent>
                <w:hyperlink r:id="rId10" w:history="1">
                  <w:r w:rsidR="00CD4D72" w:rsidRPr="00CD4D72">
                    <w:rPr>
                      <w:rFonts w:ascii="Trebuchet MS" w:hAnsi="Trebuchet MS"/>
                      <w:color w:val="FFFFFF" w:themeColor="background1"/>
                      <w:sz w:val="24"/>
                      <w:szCs w:val="24"/>
                      <w:lang w:val="pt-BR"/>
                    </w:rPr>
                    <w:t>aluno_escola@outlook.com</w:t>
                  </w:r>
                </w:hyperlink>
              </w:sdtContent>
            </w:sdt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16D9D51D" w14:textId="77777777" w:rsidR="00570A54" w:rsidRDefault="00C009B8" w:rsidP="00B2712A">
      <w:pPr>
        <w:ind w:left="-630"/>
        <w:rPr>
          <w:lang w:val="pt-BR"/>
        </w:rPr>
      </w:pPr>
      <w:r>
        <w:rPr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6ADCCC1C" wp14:editId="338F3739">
            <wp:simplePos x="0" y="0"/>
            <wp:positionH relativeFrom="column">
              <wp:posOffset>4469130</wp:posOffset>
            </wp:positionH>
            <wp:positionV relativeFrom="paragraph">
              <wp:posOffset>-407035</wp:posOffset>
            </wp:positionV>
            <wp:extent cx="1790700" cy="21805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8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B65D0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19322" behindDoc="0" locked="0" layoutInCell="1" allowOverlap="1" wp14:anchorId="184652A9" wp14:editId="5CDDE5C6">
                <wp:simplePos x="0" y="0"/>
                <wp:positionH relativeFrom="column">
                  <wp:posOffset>-924448</wp:posOffset>
                </wp:positionH>
                <wp:positionV relativeFrom="paragraph">
                  <wp:posOffset>-512466</wp:posOffset>
                </wp:positionV>
                <wp:extent cx="7232015" cy="2322795"/>
                <wp:effectExtent l="0" t="0" r="121285" b="1162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015" cy="2322795"/>
                          <a:chOff x="0" y="0"/>
                          <a:chExt cx="7232015" cy="232279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60290"/>
                            <a:ext cx="7232015" cy="2262505"/>
                            <a:chOff x="0" y="0"/>
                            <a:chExt cx="7233124" cy="2263376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7224386" cy="447675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333839" y="693"/>
                              <a:ext cx="1899285" cy="2262683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  <a:effectLst>
                              <a:outerShdw blurRad="50800" dist="889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740" y="0"/>
                            <a:ext cx="44323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5FB01" w14:textId="5F04326D" w:rsidR="00C4103E" w:rsidRPr="00BC78FC" w:rsidRDefault="00900B3D">
                              <w:pPr>
                                <w:rPr>
                                  <w:rFonts w:ascii="Trebuchet MS" w:hAnsi="Trebuchet MS"/>
                                  <w:color w:val="231F20"/>
                                  <w:sz w:val="60"/>
                                  <w:szCs w:val="60"/>
                                </w:rPr>
                              </w:pPr>
                              <w:sdt>
                                <w:sdtPr>
                                  <w:rPr>
                                    <w:rFonts w:ascii="Trebuchet MS" w:hAnsi="Trebuchet MS"/>
                                    <w:sz w:val="60"/>
                                    <w:szCs w:val="60"/>
                                    <w:lang w:val="pt-BR"/>
                                  </w:rPr>
                                  <w:alias w:val="Author"/>
                                  <w:tag w:val=""/>
                                  <w:id w:val="105626347"/>
                                  <w:placeholder>
                                    <w:docPart w:val="E312EAEE641B4481888A14B8C9B7DBBD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Pr="001D78D5">
                                    <w:rPr>
                                      <w:rStyle w:val="TextodoEspaoReservado"/>
                                    </w:rPr>
                                    <w:t>[Author]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652A9" id="Group 4" o:spid="_x0000_s1026" style="position:absolute;left:0;text-align:left;margin-left:-72.8pt;margin-top:-40.35pt;width:569.45pt;height:182.9pt;z-index:251619322" coordsize="72320,2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">
                <v:group id="Group 6" o:spid="_x0000_s1027" style="position:absolute;top:602;width:72320;height:22625" coordsize="72331,2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" o:spid="_x0000_s1028" style="position:absolute;width:7224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" fillcolor="#1e87b3" stroked="f" strokeweight="1pt"/>
                  <v:rect id="Rectangle 15" o:spid="_x0000_s1029" style="position:absolute;left:53338;top:6;width:18993;height:2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" fillcolor="#1e87b3" stroked="f" strokeweight="1pt">
                    <v:shadow on="t" color="black" opacity="26214f" origin="-.5,-.5" offset="1.74617mm,1.74617mm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617;width:44323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1C5FB01" w14:textId="5F04326D" w:rsidR="00C4103E" w:rsidRPr="00BC78FC" w:rsidRDefault="00900B3D">
                        <w:pPr>
                          <w:rPr>
                            <w:rFonts w:ascii="Trebuchet MS" w:hAnsi="Trebuchet MS"/>
                            <w:color w:val="231F20"/>
                            <w:sz w:val="60"/>
                            <w:szCs w:val="60"/>
                          </w:rPr>
                        </w:pPr>
                        <w:sdt>
                          <w:sdtPr>
                            <w:rPr>
                              <w:rFonts w:ascii="Trebuchet MS" w:hAnsi="Trebuchet MS"/>
                              <w:sz w:val="60"/>
                              <w:szCs w:val="60"/>
                              <w:lang w:val="pt-BR"/>
                            </w:rPr>
                            <w:alias w:val="Author"/>
                            <w:tag w:val=""/>
                            <w:id w:val="105626347"/>
                            <w:placeholder>
                              <w:docPart w:val="E312EAEE641B4481888A14B8C9B7DBBD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Pr="001D78D5">
                              <w:rPr>
                                <w:rStyle w:val="TextodoEspaoReservado"/>
                              </w:rPr>
                              <w:t>[Author]</w:t>
                            </w:r>
                          </w:sdtContent>
                        </w:sdt>
                      </w:p>
                    </w:txbxContent>
                  </v:textbox>
                </v:shape>
              </v:group>
            </w:pict>
          </mc:Fallback>
        </mc:AlternateContent>
      </w:r>
      <w:r w:rsidR="00570A54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31613" behindDoc="1" locked="0" layoutInCell="1" allowOverlap="1" wp14:anchorId="47C4C89A" wp14:editId="63509675">
                <wp:simplePos x="0" y="0"/>
                <wp:positionH relativeFrom="column">
                  <wp:posOffset>-927100</wp:posOffset>
                </wp:positionH>
                <wp:positionV relativeFrom="paragraph">
                  <wp:posOffset>-909208</wp:posOffset>
                </wp:positionV>
                <wp:extent cx="7569835" cy="24237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835" cy="2423795"/>
                          <a:chOff x="0" y="0"/>
                          <a:chExt cx="7569926" cy="242415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7553016" cy="237744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Cristian\AppData\Local\Microsoft\Windows\INetCache\Content.Word\id_1_resume_brasil_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6" y="2299063"/>
                            <a:ext cx="75438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9C09DA" id="Group 3" o:spid="_x0000_s1026" style="position:absolute;margin-left:-73pt;margin-top:-71.6pt;width:596.05pt;height:190.85pt;z-index:-251684867" coordsize="75699,2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">
                <v:rect id="Rectangle 13" o:spid="_x0000_s1027" style="position:absolute;width:75530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" fillcolor="#333" stroked="f" strokeweight="1pt"/>
                <v:shape id="Picture 1" o:spid="_x0000_s1028" type="#_x0000_t75" style="position:absolute;left:261;top:22990;width:75438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">
                  <v:imagedata r:id="rId13" o:title="id_1_resume_brasil_01"/>
                </v:shape>
              </v:group>
            </w:pict>
          </mc:Fallback>
        </mc:AlternateContent>
      </w:r>
      <w:r w:rsidR="00570A54" w:rsidRPr="00CD4D72">
        <w:rPr>
          <w:noProof/>
          <w:lang w:val="pt-BR" w:eastAsia="zh-TW"/>
        </w:rPr>
        <w:t xml:space="preserve"> </w:t>
      </w:r>
    </w:p>
    <w:p w14:paraId="3DD18823" w14:textId="77777777" w:rsidR="00570A54" w:rsidRDefault="00570A54" w:rsidP="00B2712A">
      <w:pPr>
        <w:ind w:left="-630"/>
        <w:rPr>
          <w:lang w:val="pt-BR"/>
        </w:rPr>
      </w:pPr>
    </w:p>
    <w:p w14:paraId="2A606EF3" w14:textId="77777777" w:rsidR="00570A54" w:rsidRDefault="00570A54" w:rsidP="00B2712A">
      <w:pPr>
        <w:ind w:left="-630"/>
        <w:rPr>
          <w:lang w:val="pt-BR"/>
        </w:rPr>
      </w:pPr>
    </w:p>
    <w:p w14:paraId="508D17A6" w14:textId="77777777" w:rsidR="00570A54" w:rsidRDefault="00570A54" w:rsidP="00B2712A">
      <w:pPr>
        <w:ind w:left="-630"/>
        <w:rPr>
          <w:lang w:val="pt-BR"/>
        </w:rPr>
      </w:pPr>
    </w:p>
    <w:p w14:paraId="4FD11E0F" w14:textId="77777777" w:rsidR="00570A54" w:rsidRDefault="00570A54" w:rsidP="00B2712A">
      <w:pPr>
        <w:ind w:left="-630"/>
        <w:rPr>
          <w:lang w:val="pt-BR"/>
        </w:rPr>
      </w:pPr>
    </w:p>
    <w:p w14:paraId="247B0EBA" w14:textId="77777777" w:rsidR="00CB65D0" w:rsidRDefault="00CB65D0" w:rsidP="00B2712A">
      <w:pPr>
        <w:ind w:left="-630"/>
        <w:rPr>
          <w:lang w:val="pt-BR"/>
        </w:rPr>
      </w:pPr>
    </w:p>
    <w:tbl>
      <w:tblPr>
        <w:tblStyle w:val="Tabelacomgrade"/>
        <w:tblpPr w:leftFromText="180" w:rightFromText="180" w:vertAnchor="text" w:horzAnchor="margin" w:tblpXSpec="center" w:tblpY="436"/>
        <w:tblW w:w="10260" w:type="dxa"/>
        <w:tblLook w:val="04A0" w:firstRow="1" w:lastRow="0" w:firstColumn="1" w:lastColumn="0" w:noHBand="0" w:noVBand="1"/>
      </w:tblPr>
      <w:tblGrid>
        <w:gridCol w:w="10260"/>
      </w:tblGrid>
      <w:tr w:rsidR="00CB65D0" w:rsidRPr="00CD4D72" w14:paraId="2D6C91D1" w14:textId="77777777" w:rsidTr="0019580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1FF0B0EA" w14:textId="14FDB67A" w:rsidR="00CB65D0" w:rsidRPr="00F60C86" w:rsidRDefault="00CD4D72" w:rsidP="00CB65D0">
            <w:pPr>
              <w:rPr>
                <w:sz w:val="28"/>
                <w:szCs w:val="28"/>
                <w:lang w:val="pt-BR"/>
              </w:rPr>
            </w:pPr>
            <w:r w:rsidRPr="00F60C86">
              <w:rPr>
                <w:b/>
                <w:sz w:val="28"/>
                <w:szCs w:val="28"/>
              </w:rPr>
              <w:t>Ser um grande profissional, e construir uma carreira de sucesso.</w:t>
            </w:r>
            <w:r w:rsidRPr="00F60C86">
              <w:rPr>
                <w:sz w:val="28"/>
                <w:szCs w:val="28"/>
                <w:lang w:val="pt-BR"/>
              </w:rPr>
              <w:t>”;</w:t>
            </w:r>
          </w:p>
          <w:p w14:paraId="6FBFD573" w14:textId="77777777" w:rsidR="00CB65D0" w:rsidRPr="00911D2A" w:rsidRDefault="00CB65D0" w:rsidP="00CB65D0">
            <w:pPr>
              <w:rPr>
                <w:rFonts w:ascii="Century Gothic" w:hAnsi="Century Gothic"/>
                <w:sz w:val="28"/>
                <w:szCs w:val="28"/>
                <w:lang w:val="pt-BR"/>
              </w:rPr>
            </w:pPr>
          </w:p>
        </w:tc>
      </w:tr>
    </w:tbl>
    <w:p w14:paraId="3922CE47" w14:textId="77777777" w:rsidR="001828A2" w:rsidRPr="0019580E" w:rsidRDefault="00CB65D0" w:rsidP="00CB65D0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19580E">
        <w:rPr>
          <w:rFonts w:ascii="Trebuchet MS" w:hAnsi="Trebuchet MS"/>
          <w:b/>
          <w:color w:val="1E87B3"/>
          <w:sz w:val="28"/>
          <w:szCs w:val="28"/>
          <w:lang w:val="pt-BR"/>
        </w:rPr>
        <w:t>OBJETIVO</w:t>
      </w:r>
    </w:p>
    <w:p w14:paraId="07503AFC" w14:textId="77777777" w:rsidR="007101DF" w:rsidRPr="0019580E" w:rsidRDefault="007101DF" w:rsidP="007101DF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19580E">
        <w:rPr>
          <w:rFonts w:ascii="Trebuchet MS" w:hAnsi="Trebuchet MS"/>
          <w:b/>
          <w:color w:val="1E87B3"/>
          <w:sz w:val="28"/>
          <w:szCs w:val="28"/>
          <w:lang w:val="pt-BR"/>
        </w:rPr>
        <w:t>FORMAÇÃO</w:t>
      </w:r>
    </w:p>
    <w:tbl>
      <w:tblPr>
        <w:tblStyle w:val="Tabelacomgrade"/>
        <w:tblW w:w="10255" w:type="dxa"/>
        <w:tblInd w:w="-630" w:type="dxa"/>
        <w:tblLook w:val="04A0" w:firstRow="1" w:lastRow="0" w:firstColumn="1" w:lastColumn="0" w:noHBand="0" w:noVBand="1"/>
      </w:tblPr>
      <w:tblGrid>
        <w:gridCol w:w="10255"/>
      </w:tblGrid>
      <w:tr w:rsidR="00911D2A" w:rsidRPr="0019580E" w14:paraId="3904BB0B" w14:textId="77777777" w:rsidTr="0019580E">
        <w:trPr>
          <w:trHeight w:val="576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2BF38A13" w14:textId="3936A5CE" w:rsidR="00911D2A" w:rsidRPr="0019580E" w:rsidRDefault="00F60C86" w:rsidP="00CB65D0">
            <w:pPr>
              <w:pStyle w:val="PargrafodaLista"/>
              <w:numPr>
                <w:ilvl w:val="0"/>
                <w:numId w:val="7"/>
              </w:numP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>Cursando Engenharia Civil</w:t>
            </w:r>
          </w:p>
        </w:tc>
      </w:tr>
    </w:tbl>
    <w:p w14:paraId="05885B0F" w14:textId="77777777" w:rsidR="00911D2A" w:rsidRDefault="00CB65D0" w:rsidP="00911D2A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18297" behindDoc="1" locked="0" layoutInCell="1" allowOverlap="1" wp14:anchorId="25A8F088" wp14:editId="5D2045B4">
                <wp:simplePos x="0" y="0"/>
                <wp:positionH relativeFrom="column">
                  <wp:posOffset>-914400</wp:posOffset>
                </wp:positionH>
                <wp:positionV relativeFrom="paragraph">
                  <wp:posOffset>219954</wp:posOffset>
                </wp:positionV>
                <wp:extent cx="7586345" cy="2394399"/>
                <wp:effectExtent l="0" t="0" r="0" b="63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6345" cy="2394399"/>
                          <a:chOff x="0" y="-1"/>
                          <a:chExt cx="7586345" cy="239439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-1"/>
                            <a:ext cx="7586345" cy="2394399"/>
                            <a:chOff x="0" y="-1"/>
                            <a:chExt cx="7586345" cy="2394793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-1"/>
                              <a:ext cx="7553325" cy="2286373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 descr="C:\Users\Cristian\AppData\Local\Microsoft\Windows\INetCache\Content.Word\id_1_resume_brasil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67792"/>
                              <a:ext cx="7586345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198783"/>
                            <a:ext cx="3571875" cy="422275"/>
                            <a:chOff x="0" y="0"/>
                            <a:chExt cx="3572449" cy="422363"/>
                          </a:xfrm>
                        </wpg:grpSpPr>
                        <wps:wsp>
                          <wps:cNvPr id="20" name="Round Same Side Corner Rectangle 20"/>
                          <wps:cNvSpPr/>
                          <wps:spPr>
                            <a:xfrm rot="5400000">
                              <a:off x="1585093" y="-1585093"/>
                              <a:ext cx="402192" cy="3572377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614" y="5168"/>
                              <a:ext cx="3378835" cy="417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6B398" w14:textId="77777777" w:rsidR="004C0423" w:rsidRPr="001D00F4" w:rsidRDefault="003D7FA7" w:rsidP="008E72FC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EXP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es-419"/>
                                  </w:rPr>
                                  <w:t>E</w:t>
                                </w:r>
                                <w:r w:rsidR="004C0423"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RI</w:t>
                                </w:r>
                                <w:r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Ê</w:t>
                                </w:r>
                                <w:r w:rsidR="004C0423"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NCIA PROFISSIONAL</w:t>
                                </w:r>
                              </w:p>
                              <w:p w14:paraId="58448537" w14:textId="77777777" w:rsidR="004C0423" w:rsidRPr="001D00F4" w:rsidRDefault="004C0423" w:rsidP="001D00F4">
                                <w:pPr>
                                  <w:rPr>
                                    <w:rFonts w:ascii="Century Gothic" w:hAnsi="Century Gothic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8F088" id="Group 192" o:spid="_x0000_s1031" style="position:absolute;left:0;text-align:left;margin-left:-1in;margin-top:17.3pt;width:597.35pt;height:188.55pt;z-index:-251698183;mso-width-relative:margin;mso-height-relative:margin" coordorigin="" coordsize="75863,23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">
                <v:group id="Group 16" o:spid="_x0000_s1032" style="position:absolute;width:75863;height:23943" coordorigin="" coordsize="75863,2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9" o:spid="_x0000_s1033" style="position:absolute;width:75533;height:2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" fillcolor="#1e87b3" stroked="f" strokeweight="1pt"/>
                  <v:shape id="Picture 23" o:spid="_x0000_s1034" type="#_x0000_t75" style="position:absolute;top:22677;width:75863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">
                    <v:imagedata r:id="rId15" o:title="id_1_resume_brasil_02"/>
                  </v:shape>
                </v:group>
                <v:group id="Group 17" o:spid="_x0000_s1035" style="position:absolute;top:1987;width:35718;height:4223" coordsize="35724,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ound Same Side Corner Rectangle 20" o:spid="_x0000_s1036" style="position:absolute;left:15851;top:-15851;width:4021;height:35723;rotation:90;visibility:visible;mso-wrap-style:square;v-text-anchor:middle" coordsize="402192,357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" path="m67033,l335159,v37021,,67033,30012,67033,67033l402192,3572377r,l,3572377r,l,67033c,30012,30012,,67033,xe" fillcolor="white [3212]" stroked="f" strokeweight="1pt">
                    <v:stroke joinstyle="miter"/>
                    <v:path arrowok="t" o:connecttype="custom" o:connectlocs="67033,0;335159,0;402192,67033;402192,3572377;402192,3572377;0,3572377;0,3572377;0,67033;67033,0" o:connectangles="0,0,0,0,0,0,0,0,0"/>
                  </v:shape>
                  <v:shape id="_x0000_s1037" type="#_x0000_t202" style="position:absolute;left:1936;top:51;width:33788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" filled="f" stroked="f">
                    <v:textbox inset=",7.2pt,,7.2pt">
                      <w:txbxContent>
                        <w:p w14:paraId="2AA6B398" w14:textId="77777777" w:rsidR="004C0423" w:rsidRPr="001D00F4" w:rsidRDefault="003D7FA7" w:rsidP="008E72FC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EXP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es-419"/>
                            </w:rPr>
                            <w:t>E</w:t>
                          </w:r>
                          <w:r w:rsidR="004C0423"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RI</w:t>
                          </w:r>
                          <w:r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Ê</w:t>
                          </w:r>
                          <w:r w:rsidR="004C0423"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NCIA PROFISSIONAL</w:t>
                          </w:r>
                        </w:p>
                        <w:p w14:paraId="58448537" w14:textId="77777777" w:rsidR="004C0423" w:rsidRPr="001D00F4" w:rsidRDefault="004C0423" w:rsidP="001D00F4">
                          <w:pPr>
                            <w:rPr>
                              <w:rFonts w:ascii="Century Gothic" w:hAnsi="Century Gothic"/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B19FB8E" w14:textId="77777777" w:rsidR="007101DF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p w14:paraId="0ED45DC4" w14:textId="77777777" w:rsidR="007101DF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p w14:paraId="041DE041" w14:textId="77777777" w:rsidR="007101DF" w:rsidRPr="00DE423A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tbl>
      <w:tblPr>
        <w:tblStyle w:val="Tabelacomgrade"/>
        <w:tblpPr w:leftFromText="180" w:rightFromText="180" w:vertAnchor="text" w:horzAnchor="page" w:tblpX="428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3E550B" w14:paraId="300EB9D3" w14:textId="77777777" w:rsidTr="003E550B">
        <w:trPr>
          <w:trHeight w:val="432"/>
        </w:trPr>
        <w:tc>
          <w:tcPr>
            <w:tcW w:w="4855" w:type="dxa"/>
          </w:tcPr>
          <w:p w14:paraId="0930CBFF" w14:textId="5062CE4D" w:rsidR="003E550B" w:rsidRPr="003E550B" w:rsidRDefault="00F60C86" w:rsidP="003E550B">
            <w:pPr>
              <w:pStyle w:val="PargrafodaLista"/>
              <w:numPr>
                <w:ilvl w:val="0"/>
                <w:numId w:val="2"/>
              </w:numP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2005 a 2009 - Prefeitura</w:t>
            </w:r>
          </w:p>
        </w:tc>
      </w:tr>
      <w:tr w:rsidR="003E550B" w14:paraId="312AFB43" w14:textId="77777777" w:rsidTr="003E550B">
        <w:trPr>
          <w:trHeight w:val="432"/>
        </w:trPr>
        <w:tc>
          <w:tcPr>
            <w:tcW w:w="4855" w:type="dxa"/>
          </w:tcPr>
          <w:p w14:paraId="3FFB925E" w14:textId="1190EE9B" w:rsidR="003E550B" w:rsidRPr="003E550B" w:rsidRDefault="003E550B" w:rsidP="003E550B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Cargo:</w:t>
            </w:r>
            <w:r w:rsidR="00F60C86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Auxiliar Administrativo</w:t>
            </w:r>
          </w:p>
        </w:tc>
      </w:tr>
      <w:tr w:rsidR="003E550B" w:rsidRPr="00F60C86" w14:paraId="7292A5A8" w14:textId="77777777" w:rsidTr="003E550B">
        <w:trPr>
          <w:trHeight w:val="432"/>
        </w:trPr>
        <w:tc>
          <w:tcPr>
            <w:tcW w:w="4855" w:type="dxa"/>
          </w:tcPr>
          <w:p w14:paraId="58F60E62" w14:textId="6D582CA7" w:rsidR="00A3379B" w:rsidRPr="00A3379B" w:rsidRDefault="003E550B" w:rsidP="00A3379B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Principais atividades:</w:t>
            </w:r>
            <w:r w:rsidR="00A3379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</w:t>
            </w:r>
            <w:r w:rsidR="00F60C86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Operador do Sistema de RH </w:t>
            </w:r>
          </w:p>
        </w:tc>
      </w:tr>
    </w:tbl>
    <w:tbl>
      <w:tblPr>
        <w:tblStyle w:val="Tabelacomgrade"/>
        <w:tblpPr w:leftFromText="180" w:rightFromText="180" w:vertAnchor="text" w:horzAnchor="page" w:tblpX="6157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7B24C7" w14:paraId="75CD7E98" w14:textId="77777777" w:rsidTr="007B24C7">
        <w:trPr>
          <w:trHeight w:val="432"/>
        </w:trPr>
        <w:tc>
          <w:tcPr>
            <w:tcW w:w="4855" w:type="dxa"/>
          </w:tcPr>
          <w:p w14:paraId="7EEA18FC" w14:textId="77777777" w:rsidR="007B24C7" w:rsidRPr="003E550B" w:rsidRDefault="007B24C7" w:rsidP="007B24C7">
            <w:pPr>
              <w:pStyle w:val="PargrafodaLista"/>
              <w:numPr>
                <w:ilvl w:val="0"/>
                <w:numId w:val="2"/>
              </w:numP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[PER</w:t>
            </w:r>
            <w:r w:rsidRPr="003E550B">
              <w:rPr>
                <w:rFonts w:ascii="Trebuchet MS" w:hAnsi="Trebuchet MS"/>
                <w:b/>
                <w:color w:val="E0E0E0"/>
                <w:sz w:val="28"/>
                <w:szCs w:val="28"/>
                <w:lang w:val="es-419"/>
              </w:rPr>
              <w:t>Í</w:t>
            </w:r>
            <w:r w:rsidRPr="003E550B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ODO] – Empresa</w:t>
            </w:r>
          </w:p>
        </w:tc>
      </w:tr>
      <w:tr w:rsidR="007B24C7" w14:paraId="7B3E0E69" w14:textId="77777777" w:rsidTr="007B24C7">
        <w:trPr>
          <w:trHeight w:val="432"/>
        </w:trPr>
        <w:tc>
          <w:tcPr>
            <w:tcW w:w="4855" w:type="dxa"/>
          </w:tcPr>
          <w:p w14:paraId="677E8195" w14:textId="77777777" w:rsidR="007B24C7" w:rsidRPr="003E550B" w:rsidRDefault="007B24C7" w:rsidP="007B24C7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Cargo:</w:t>
            </w:r>
          </w:p>
        </w:tc>
      </w:tr>
      <w:tr w:rsidR="007B24C7" w14:paraId="3F534890" w14:textId="77777777" w:rsidTr="007B24C7">
        <w:trPr>
          <w:trHeight w:val="432"/>
        </w:trPr>
        <w:tc>
          <w:tcPr>
            <w:tcW w:w="4855" w:type="dxa"/>
          </w:tcPr>
          <w:p w14:paraId="16BBD7D2" w14:textId="77777777" w:rsidR="007B24C7" w:rsidRPr="003E550B" w:rsidRDefault="007B24C7" w:rsidP="007B24C7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Principais atividades:</w:t>
            </w:r>
          </w:p>
        </w:tc>
      </w:tr>
    </w:tbl>
    <w:p w14:paraId="79139BC5" w14:textId="77777777" w:rsidR="00442356" w:rsidRDefault="00442356" w:rsidP="00B2712A">
      <w:pPr>
        <w:ind w:left="-630"/>
      </w:pPr>
      <w:r>
        <w:rPr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A1F025A" wp14:editId="52AA091E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19050" cy="1162050"/>
            <wp:effectExtent l="0" t="0" r="0" b="0"/>
            <wp:wrapNone/>
            <wp:docPr id="27" name="Picture 27" descr="C:\Users\Cristian\AppData\Local\Microsoft\Windows\INetCache\Content.Word\id_1_resume_brasi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\AppData\Local\Microsoft\Windows\INetCache\Content.Word\id_1_resume_brasil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BBE25" w14:textId="77777777" w:rsidR="00442356" w:rsidRDefault="00442356" w:rsidP="00B2712A">
      <w:pPr>
        <w:ind w:left="-630"/>
      </w:pPr>
    </w:p>
    <w:p w14:paraId="74CA425E" w14:textId="77777777" w:rsidR="00442356" w:rsidRDefault="00442356" w:rsidP="00B2712A">
      <w:pPr>
        <w:ind w:left="-630"/>
      </w:pPr>
    </w:p>
    <w:p w14:paraId="0E610172" w14:textId="77777777" w:rsidR="00442356" w:rsidRDefault="00442356" w:rsidP="00B2712A">
      <w:pPr>
        <w:ind w:left="-630"/>
      </w:pPr>
    </w:p>
    <w:p w14:paraId="3A81267D" w14:textId="77777777" w:rsidR="00442356" w:rsidRDefault="00EB2FD2" w:rsidP="00B2712A">
      <w:pPr>
        <w:ind w:left="-630"/>
      </w:pPr>
      <w:r>
        <w:rPr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602C963E" wp14:editId="298CBA44">
            <wp:simplePos x="0" y="0"/>
            <wp:positionH relativeFrom="margin">
              <wp:posOffset>3522345</wp:posOffset>
            </wp:positionH>
            <wp:positionV relativeFrom="paragraph">
              <wp:posOffset>249555</wp:posOffset>
            </wp:positionV>
            <wp:extent cx="2305050" cy="19050"/>
            <wp:effectExtent l="0" t="0" r="0" b="0"/>
            <wp:wrapNone/>
            <wp:docPr id="26" name="Picture 26" descr="C:\Users\Cristian\AppData\Local\Microsoft\Windows\INetCache\Content.Word\id_1_resume_brasi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AppData\Local\Microsoft\Windows\INetCache\Content.Word\id_1_resume_brasil_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16D29234" wp14:editId="273FA404">
            <wp:simplePos x="0" y="0"/>
            <wp:positionH relativeFrom="margin">
              <wp:posOffset>-96520</wp:posOffset>
            </wp:positionH>
            <wp:positionV relativeFrom="paragraph">
              <wp:posOffset>250078</wp:posOffset>
            </wp:positionV>
            <wp:extent cx="2305050" cy="19050"/>
            <wp:effectExtent l="0" t="0" r="0" b="0"/>
            <wp:wrapNone/>
            <wp:docPr id="25" name="Picture 25" descr="C:\Users\Cristian\AppData\Local\Microsoft\Windows\INetCache\Content.Word\id_1_resume_brasi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AppData\Local\Microsoft\Windows\INetCache\Content.Word\id_1_resume_brasil_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E6C78" w14:textId="77777777" w:rsidR="00EB2FD2" w:rsidRPr="00EB2FD2" w:rsidRDefault="00EB2FD2" w:rsidP="00B2712A">
      <w:pPr>
        <w:ind w:left="-630"/>
        <w:rPr>
          <w:sz w:val="28"/>
          <w:szCs w:val="28"/>
        </w:rPr>
      </w:pPr>
    </w:p>
    <w:p w14:paraId="4983F004" w14:textId="77777777" w:rsidR="00A3379B" w:rsidRPr="0019580E" w:rsidRDefault="00A3379B" w:rsidP="00A3379B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A3379B">
        <w:rPr>
          <w:rFonts w:ascii="Century Gothic" w:hAnsi="Century Gothic"/>
          <w:b/>
          <w:color w:val="1E87B3"/>
          <w:sz w:val="28"/>
          <w:szCs w:val="28"/>
          <w:lang w:val="pt-BR"/>
        </w:rPr>
        <w:t>QUALIFICAÇÕES E ATIVIDADES COMPLEMENTARES</w:t>
      </w:r>
    </w:p>
    <w:tbl>
      <w:tblPr>
        <w:tblStyle w:val="Tabelacomgrade"/>
        <w:tblW w:w="9707" w:type="dxa"/>
        <w:tblInd w:w="-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7"/>
      </w:tblGrid>
      <w:tr w:rsidR="00A3379B" w:rsidRPr="00CD4D72" w14:paraId="1D89B4CB" w14:textId="77777777" w:rsidTr="004028C3">
        <w:trPr>
          <w:trHeight w:val="432"/>
        </w:trPr>
        <w:tc>
          <w:tcPr>
            <w:tcW w:w="9707" w:type="dxa"/>
          </w:tcPr>
          <w:p w14:paraId="659B9AAC" w14:textId="78C1DF6C" w:rsidR="00A3379B" w:rsidRPr="00A3379B" w:rsidRDefault="006D2968" w:rsidP="00A3379B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  <w:r>
              <w:rPr>
                <w:rFonts w:ascii="Trebuchet MS" w:hAnsi="Trebuchet MS"/>
                <w:sz w:val="24"/>
                <w:szCs w:val="24"/>
                <w:lang w:val="pt-BR"/>
              </w:rPr>
              <w:t>Curso de Operador de Computador, Escola de Tecnologia</w:t>
            </w:r>
            <w:r w:rsidR="00F35D32">
              <w:rPr>
                <w:rFonts w:ascii="Trebuchet MS" w:hAnsi="Trebuchet MS"/>
                <w:sz w:val="24"/>
                <w:szCs w:val="24"/>
                <w:lang w:val="pt-BR"/>
              </w:rPr>
              <w:t>, Conclusão em 2009.</w:t>
            </w:r>
          </w:p>
        </w:tc>
      </w:tr>
      <w:tr w:rsidR="00A3379B" w:rsidRPr="00CD4D72" w14:paraId="0952FCC0" w14:textId="77777777" w:rsidTr="004028C3">
        <w:trPr>
          <w:trHeight w:val="432"/>
        </w:trPr>
        <w:tc>
          <w:tcPr>
            <w:tcW w:w="9707" w:type="dxa"/>
          </w:tcPr>
          <w:p w14:paraId="46E99056" w14:textId="50C5E752" w:rsidR="00A3379B" w:rsidRPr="00F35D32" w:rsidRDefault="00F35D32" w:rsidP="00A3379B">
            <w:pPr>
              <w:rPr>
                <w:rFonts w:ascii="Trebuchet MS" w:hAnsi="Trebuchet MS"/>
                <w:bCs/>
                <w:sz w:val="24"/>
                <w:szCs w:val="24"/>
                <w:lang w:val="pt-BR"/>
              </w:rPr>
            </w:pPr>
            <w:r w:rsidRPr="00F35D32">
              <w:rPr>
                <w:rFonts w:ascii="Trebuchet MS" w:hAnsi="Trebuchet MS"/>
                <w:bCs/>
                <w:sz w:val="24"/>
                <w:szCs w:val="24"/>
              </w:rPr>
              <w:t xml:space="preserve">Curso de </w:t>
            </w:r>
            <w:proofErr w:type="spellStart"/>
            <w:r w:rsidRPr="00F35D32">
              <w:rPr>
                <w:rFonts w:ascii="Trebuchet MS" w:hAnsi="Trebuchet MS"/>
                <w:bCs/>
                <w:sz w:val="24"/>
                <w:szCs w:val="24"/>
              </w:rPr>
              <w:t>Autocad</w:t>
            </w:r>
            <w:proofErr w:type="spellEnd"/>
            <w:r w:rsidRPr="00F35D32">
              <w:rPr>
                <w:rFonts w:ascii="Trebuchet MS" w:hAnsi="Trebuchet MS"/>
                <w:bCs/>
                <w:sz w:val="24"/>
                <w:szCs w:val="24"/>
              </w:rPr>
              <w:t xml:space="preserve">, Escola de </w:t>
            </w:r>
            <w:proofErr w:type="spellStart"/>
            <w:r w:rsidRPr="00F35D32">
              <w:rPr>
                <w:rFonts w:ascii="Trebuchet MS" w:hAnsi="Trebuchet MS"/>
                <w:bCs/>
                <w:sz w:val="24"/>
                <w:szCs w:val="24"/>
              </w:rPr>
              <w:t>Tecnologia</w:t>
            </w:r>
            <w:proofErr w:type="spellEnd"/>
            <w:r w:rsidRPr="00F35D32">
              <w:rPr>
                <w:rFonts w:ascii="Trebuchet MS" w:hAnsi="Trebuchet MS"/>
                <w:bCs/>
                <w:sz w:val="24"/>
                <w:szCs w:val="24"/>
              </w:rPr>
              <w:t xml:space="preserve">, </w:t>
            </w:r>
            <w:proofErr w:type="spellStart"/>
            <w:r w:rsidRPr="00F35D32">
              <w:rPr>
                <w:rFonts w:ascii="Trebuchet MS" w:hAnsi="Trebuchet MS"/>
                <w:bCs/>
                <w:sz w:val="24"/>
                <w:szCs w:val="24"/>
              </w:rPr>
              <w:t>Conclusão</w:t>
            </w:r>
            <w:proofErr w:type="spellEnd"/>
            <w:r w:rsidRPr="00F35D32">
              <w:rPr>
                <w:rFonts w:ascii="Trebuchet MS" w:hAnsi="Trebuchet MS"/>
                <w:bCs/>
                <w:sz w:val="24"/>
                <w:szCs w:val="24"/>
              </w:rPr>
              <w:t xml:space="preserve"> </w:t>
            </w:r>
            <w:proofErr w:type="spellStart"/>
            <w:r w:rsidRPr="00F35D32">
              <w:rPr>
                <w:rFonts w:ascii="Trebuchet MS" w:hAnsi="Trebuchet MS"/>
                <w:bCs/>
                <w:sz w:val="24"/>
                <w:szCs w:val="24"/>
              </w:rPr>
              <w:t>em</w:t>
            </w:r>
            <w:proofErr w:type="spellEnd"/>
            <w:r w:rsidRPr="00F35D32">
              <w:rPr>
                <w:rFonts w:ascii="Trebuchet MS" w:hAnsi="Trebuchet MS"/>
                <w:bCs/>
                <w:sz w:val="24"/>
                <w:szCs w:val="24"/>
              </w:rPr>
              <w:t xml:space="preserve"> 2010.</w:t>
            </w:r>
          </w:p>
        </w:tc>
      </w:tr>
      <w:tr w:rsidR="00A3379B" w:rsidRPr="00CD4D72" w14:paraId="3C672733" w14:textId="77777777" w:rsidTr="004028C3">
        <w:trPr>
          <w:trHeight w:val="432"/>
        </w:trPr>
        <w:tc>
          <w:tcPr>
            <w:tcW w:w="9707" w:type="dxa"/>
          </w:tcPr>
          <w:p w14:paraId="4FB70C7E" w14:textId="480D81E9" w:rsidR="00092ABF" w:rsidRPr="00A3379B" w:rsidRDefault="00092ABF" w:rsidP="00A3379B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</w:p>
        </w:tc>
      </w:tr>
      <w:tr w:rsidR="00092ABF" w:rsidRPr="00CD4D72" w14:paraId="278E0967" w14:textId="77777777" w:rsidTr="004028C3">
        <w:trPr>
          <w:trHeight w:val="432"/>
        </w:trPr>
        <w:tc>
          <w:tcPr>
            <w:tcW w:w="9707" w:type="dxa"/>
          </w:tcPr>
          <w:p w14:paraId="5C5798CE" w14:textId="77777777" w:rsidR="00092ABF" w:rsidRPr="00A3379B" w:rsidRDefault="00092ABF" w:rsidP="00A3379B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</w:p>
        </w:tc>
      </w:tr>
    </w:tbl>
    <w:p w14:paraId="0F0B83D8" w14:textId="77777777" w:rsidR="00092ABF" w:rsidRPr="004028C3" w:rsidRDefault="00092ABF" w:rsidP="00A3379B">
      <w:pPr>
        <w:rPr>
          <w:lang w:val="pt-BR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25467" behindDoc="1" locked="0" layoutInCell="1" allowOverlap="1" wp14:anchorId="4F840019" wp14:editId="1604A656">
                <wp:simplePos x="0" y="0"/>
                <wp:positionH relativeFrom="column">
                  <wp:posOffset>-914400</wp:posOffset>
                </wp:positionH>
                <wp:positionV relativeFrom="paragraph">
                  <wp:posOffset>341630</wp:posOffset>
                </wp:positionV>
                <wp:extent cx="8277225" cy="2273935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225" cy="2273935"/>
                          <a:chOff x="0" y="19050"/>
                          <a:chExt cx="8277748" cy="227403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048" y="140677"/>
                            <a:ext cx="7553325" cy="2152406"/>
                          </a:xfrm>
                          <a:prstGeom prst="rect">
                            <a:avLst/>
                          </a:prstGeom>
                          <a:solidFill>
                            <a:srgbClr val="1E87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C:\Users\Cristian\AppData\Local\Microsoft\Windows\INetCache\Content.Word\id_1_resume_brasil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8" y="19050"/>
                            <a:ext cx="826770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8" name="Group 28"/>
                        <wpg:cNvGrpSpPr/>
                        <wpg:grpSpPr>
                          <a:xfrm>
                            <a:off x="0" y="271306"/>
                            <a:ext cx="3595782" cy="414018"/>
                            <a:chOff x="-20097" y="-3889502"/>
                            <a:chExt cx="3595942" cy="414104"/>
                          </a:xfrm>
                        </wpg:grpSpPr>
                        <wps:wsp>
                          <wps:cNvPr id="22" name="Round Same Side Corner Rectangle 22"/>
                          <wps:cNvSpPr/>
                          <wps:spPr>
                            <a:xfrm rot="5400000">
                              <a:off x="1564996" y="-5474595"/>
                              <a:ext cx="402192" cy="3572377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75" y="-3884338"/>
                              <a:ext cx="339217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1A3C7E" w14:textId="77777777" w:rsidR="008F076F" w:rsidRPr="008E72FC" w:rsidRDefault="008F076F" w:rsidP="008E72FC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8E72FC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INFORMAÇÕES ADICIONAIS</w:t>
                                </w:r>
                              </w:p>
                              <w:p w14:paraId="6D8F8D9B" w14:textId="77777777" w:rsidR="008F076F" w:rsidRPr="004C0423" w:rsidRDefault="008F076F" w:rsidP="004C0423">
                                <w:pPr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40019" id="Group 8" o:spid="_x0000_s1038" style="position:absolute;margin-left:-1in;margin-top:26.9pt;width:651.75pt;height:179.05pt;z-index:-251691013;mso-height-relative:margin" coordorigin=",190" coordsize="82777,22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">
                <v:rect id="Rectangle 21" o:spid="_x0000_s1039" style="position:absolute;left:100;top:1406;width:75533;height:2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" fillcolor="#1e87b3" stroked="f" strokeweight="1pt"/>
                <v:shape id="Picture 18" o:spid="_x0000_s1040" type="#_x0000_t75" style="position:absolute;left:100;top:190;width:8267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">
                  <v:imagedata r:id="rId19" o:title="id_1_resume_brasil_03"/>
                </v:shape>
                <v:group id="Group 28" o:spid="_x0000_s1041" style="position:absolute;top:2713;width:35957;height:4140" coordorigin="-200,-38895" coordsize="35959,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Round Same Side Corner Rectangle 22" o:spid="_x0000_s1042" style="position:absolute;left:15650;top:-54745;width:4022;height:35722;rotation:90;visibility:visible;mso-wrap-style:square;v-text-anchor:middle" coordsize="402192,357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" path="m67033,l335159,v37021,,67033,30012,67033,67033l402192,3572377r,l,3572377r,l,67033c,30012,30012,,67033,xe" fillcolor="white [3212]" stroked="f" strokeweight="1pt">
                    <v:stroke joinstyle="miter"/>
                    <v:path arrowok="t" o:connecttype="custom" o:connectlocs="67033,0;335159,0;402192,67033;402192,3572377;402192,3572377;0,3572377;0,3572377;0,67033;67033,0" o:connectangles="0,0,0,0,0,0,0,0,0"/>
                  </v:shape>
                  <v:shape id="_x0000_s1043" type="#_x0000_t202" style="position:absolute;left:1836;top:-38843;width:33922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" filled="f" stroked="f">
                    <v:textbox inset=",7.2pt,,7.2pt">
                      <w:txbxContent>
                        <w:p w14:paraId="341A3C7E" w14:textId="77777777" w:rsidR="008F076F" w:rsidRPr="008E72FC" w:rsidRDefault="008F076F" w:rsidP="008E72FC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</w:pPr>
                          <w:r w:rsidRPr="008E72FC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INFORMAÇÕES ADICIONAIS</w:t>
                          </w:r>
                        </w:p>
                        <w:p w14:paraId="6D8F8D9B" w14:textId="77777777" w:rsidR="008F076F" w:rsidRPr="004C0423" w:rsidRDefault="008F076F" w:rsidP="004C0423">
                          <w:pPr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CDBDA0" w14:textId="77777777" w:rsidR="00092ABF" w:rsidRPr="004028C3" w:rsidRDefault="00092ABF" w:rsidP="00A3379B">
      <w:pPr>
        <w:rPr>
          <w:lang w:val="pt-BR"/>
        </w:rPr>
      </w:pPr>
    </w:p>
    <w:p w14:paraId="3AF079E5" w14:textId="77777777" w:rsidR="00092ABF" w:rsidRPr="004028C3" w:rsidRDefault="00092ABF" w:rsidP="00A3379B">
      <w:pPr>
        <w:rPr>
          <w:lang w:val="pt-BR"/>
        </w:rPr>
      </w:pPr>
    </w:p>
    <w:p w14:paraId="368106B5" w14:textId="77777777" w:rsidR="00092ABF" w:rsidRPr="004028C3" w:rsidRDefault="004028C3" w:rsidP="00A3379B">
      <w:pPr>
        <w:rPr>
          <w:lang w:val="pt-BR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B6DF042" wp14:editId="53A6E499">
                <wp:simplePos x="0" y="0"/>
                <wp:positionH relativeFrom="margin">
                  <wp:posOffset>-531383</wp:posOffset>
                </wp:positionH>
                <wp:positionV relativeFrom="paragraph">
                  <wp:posOffset>237490</wp:posOffset>
                </wp:positionV>
                <wp:extent cx="6430945" cy="1181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94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9078D" w14:textId="77777777" w:rsidR="008F076F" w:rsidRDefault="00900B3D" w:rsidP="004C0423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id w:val="1326161946"/>
                              </w:sdtPr>
                              <w:sdtEndPr/>
                              <w:sdtContent>
                                <w:r w:rsidR="004028C3" w:rsidRPr="008E72FC">
                                  <w:rPr>
                                    <w:rFonts w:ascii="Century Gothic" w:hAnsi="Century Gothic"/>
                                    <w:color w:val="E0E0E0"/>
                                    <w:sz w:val="28"/>
                                    <w:szCs w:val="28"/>
                                    <w:lang w:val="pt-BR"/>
                                  </w:rPr>
                                  <w:t>[Descrição</w:t>
                                </w:r>
                                <w:r w:rsidR="004028C3" w:rsidRPr="00A90F9F">
                                  <w:rPr>
                                    <w:rFonts w:ascii="Century Gothic" w:hAnsi="Century Gothic"/>
                                    <w:color w:val="E0E0E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de</w:t>
                                </w:r>
                                <w:r w:rsidR="004028C3" w:rsidRPr="008E72FC">
                                  <w:rPr>
                                    <w:rFonts w:ascii="Century Gothic" w:hAnsi="Century Gothic"/>
                                    <w:color w:val="E0E0E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Informação Adicional]</w:t>
                                </w:r>
                              </w:sdtContent>
                            </w:sdt>
                            <w:r w:rsidR="004028C3" w:rsidRPr="008E72FC"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14:paraId="463359A1" w14:textId="77777777" w:rsidR="00BA468C" w:rsidRPr="008E72FC" w:rsidRDefault="00900B3D" w:rsidP="00BA468C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id w:val="1735357069"/>
                              </w:sdtPr>
                              <w:sdtEndPr/>
                              <w:sdtContent>
                                <w:r w:rsidR="004028C3" w:rsidRPr="008E72FC">
                                  <w:rPr>
                                    <w:rFonts w:ascii="Century Gothic" w:hAnsi="Century Gothic"/>
                                    <w:color w:val="E0E0E0"/>
                                    <w:sz w:val="28"/>
                                    <w:szCs w:val="28"/>
                                    <w:lang w:val="pt-BR"/>
                                  </w:rPr>
                                  <w:t>[Descrição</w:t>
                                </w:r>
                                <w:r w:rsidR="004028C3" w:rsidRPr="00A90F9F">
                                  <w:rPr>
                                    <w:rFonts w:ascii="Century Gothic" w:hAnsi="Century Gothic"/>
                                    <w:color w:val="E0E0E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de</w:t>
                                </w:r>
                                <w:r w:rsidR="004028C3" w:rsidRPr="008E72FC">
                                  <w:rPr>
                                    <w:rFonts w:ascii="Century Gothic" w:hAnsi="Century Gothic"/>
                                    <w:color w:val="E0E0E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Informação Adicional]</w:t>
                                </w:r>
                              </w:sdtContent>
                            </w:sdt>
                            <w:r w:rsidR="004028C3" w:rsidRPr="008E72FC"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14:paraId="3B02522D" w14:textId="77777777" w:rsidR="00BA468C" w:rsidRPr="00BA468C" w:rsidRDefault="00BA468C" w:rsidP="004C0423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F042" id="Text Box 2" o:spid="_x0000_s1044" type="#_x0000_t202" style="position:absolute;margin-left:-41.85pt;margin-top:18.7pt;width:506.35pt;height:9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" filled="f" stroked="f">
                <v:textbox>
                  <w:txbxContent>
                    <w:p w14:paraId="07C9078D" w14:textId="77777777" w:rsidR="008F076F" w:rsidRDefault="00900B3D" w:rsidP="004C0423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</w:rPr>
                          <w:id w:val="1326161946"/>
                        </w:sdtPr>
                        <w:sdtEndPr/>
                        <w:sdtContent>
                          <w:r w:rsidR="004028C3" w:rsidRPr="008E72FC">
                            <w:rPr>
                              <w:rFonts w:ascii="Century Gothic" w:hAnsi="Century Gothic"/>
                              <w:color w:val="E0E0E0"/>
                              <w:sz w:val="28"/>
                              <w:szCs w:val="28"/>
                              <w:lang w:val="pt-BR"/>
                            </w:rPr>
                            <w:t>[Descrição</w:t>
                          </w:r>
                          <w:r w:rsidR="004028C3" w:rsidRPr="00A90F9F">
                            <w:rPr>
                              <w:rFonts w:ascii="Century Gothic" w:hAnsi="Century Gothic"/>
                              <w:color w:val="E0E0E0"/>
                              <w:sz w:val="28"/>
                              <w:szCs w:val="28"/>
                              <w:lang w:val="pt-BR"/>
                            </w:rPr>
                            <w:t xml:space="preserve"> de</w:t>
                          </w:r>
                          <w:r w:rsidR="004028C3" w:rsidRPr="008E72FC">
                            <w:rPr>
                              <w:rFonts w:ascii="Century Gothic" w:hAnsi="Century Gothic"/>
                              <w:color w:val="E0E0E0"/>
                              <w:sz w:val="28"/>
                              <w:szCs w:val="28"/>
                              <w:lang w:val="pt-BR"/>
                            </w:rPr>
                            <w:t xml:space="preserve"> Informação Adicional]</w:t>
                          </w:r>
                        </w:sdtContent>
                      </w:sdt>
                      <w:r w:rsidR="004028C3" w:rsidRPr="008E72FC"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14:paraId="463359A1" w14:textId="77777777" w:rsidR="00BA468C" w:rsidRPr="008E72FC" w:rsidRDefault="00900B3D" w:rsidP="00BA468C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</w:rPr>
                          <w:id w:val="1735357069"/>
                        </w:sdtPr>
                        <w:sdtEndPr/>
                        <w:sdtContent>
                          <w:r w:rsidR="004028C3" w:rsidRPr="008E72FC">
                            <w:rPr>
                              <w:rFonts w:ascii="Century Gothic" w:hAnsi="Century Gothic"/>
                              <w:color w:val="E0E0E0"/>
                              <w:sz w:val="28"/>
                              <w:szCs w:val="28"/>
                              <w:lang w:val="pt-BR"/>
                            </w:rPr>
                            <w:t>[Descrição</w:t>
                          </w:r>
                          <w:r w:rsidR="004028C3" w:rsidRPr="00A90F9F">
                            <w:rPr>
                              <w:rFonts w:ascii="Century Gothic" w:hAnsi="Century Gothic"/>
                              <w:color w:val="E0E0E0"/>
                              <w:sz w:val="28"/>
                              <w:szCs w:val="28"/>
                              <w:lang w:val="pt-BR"/>
                            </w:rPr>
                            <w:t xml:space="preserve"> de</w:t>
                          </w:r>
                          <w:r w:rsidR="004028C3" w:rsidRPr="008E72FC">
                            <w:rPr>
                              <w:rFonts w:ascii="Century Gothic" w:hAnsi="Century Gothic"/>
                              <w:color w:val="E0E0E0"/>
                              <w:sz w:val="28"/>
                              <w:szCs w:val="28"/>
                              <w:lang w:val="pt-BR"/>
                            </w:rPr>
                            <w:t xml:space="preserve"> Informação Adicional]</w:t>
                          </w:r>
                        </w:sdtContent>
                      </w:sdt>
                      <w:r w:rsidR="004028C3" w:rsidRPr="008E72FC"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14:paraId="3B02522D" w14:textId="77777777" w:rsidR="00BA468C" w:rsidRPr="00BA468C" w:rsidRDefault="00BA468C" w:rsidP="004C0423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B104B" w14:textId="77777777" w:rsidR="00752AC8" w:rsidRPr="00CD4D72" w:rsidRDefault="00900B3D" w:rsidP="00A3379B">
      <w:pPr>
        <w:rPr>
          <w:lang w:val="pt-BR"/>
        </w:rPr>
      </w:pPr>
    </w:p>
    <w:sectPr w:rsidR="00752AC8" w:rsidRPr="00CD4D72" w:rsidSect="00C4103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BEA8" w14:textId="77777777" w:rsidR="00CD4D72" w:rsidRDefault="00CD4D72" w:rsidP="00ED4857">
      <w:pPr>
        <w:spacing w:after="0" w:line="240" w:lineRule="auto"/>
      </w:pPr>
      <w:r>
        <w:separator/>
      </w:r>
    </w:p>
  </w:endnote>
  <w:endnote w:type="continuationSeparator" w:id="0">
    <w:p w14:paraId="2AB543CF" w14:textId="77777777" w:rsidR="00CD4D72" w:rsidRDefault="00CD4D72" w:rsidP="00ED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A65" w14:textId="77777777" w:rsidR="00ED4857" w:rsidRDefault="00ED48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5086" w14:textId="77777777" w:rsidR="00ED4857" w:rsidRDefault="00ED48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B690" w14:textId="77777777" w:rsidR="00ED4857" w:rsidRDefault="00ED48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B26B" w14:textId="77777777" w:rsidR="00CD4D72" w:rsidRDefault="00CD4D72" w:rsidP="00ED4857">
      <w:pPr>
        <w:spacing w:after="0" w:line="240" w:lineRule="auto"/>
      </w:pPr>
      <w:r>
        <w:separator/>
      </w:r>
    </w:p>
  </w:footnote>
  <w:footnote w:type="continuationSeparator" w:id="0">
    <w:p w14:paraId="20A412F1" w14:textId="77777777" w:rsidR="00CD4D72" w:rsidRDefault="00CD4D72" w:rsidP="00ED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DEB2" w14:textId="77777777" w:rsidR="00ED4857" w:rsidRDefault="00ED48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1AB" w14:textId="77777777" w:rsidR="00ED4857" w:rsidRDefault="00ED48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6EEB" w14:textId="77777777" w:rsidR="00ED4857" w:rsidRDefault="00ED48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2.75pt;height:12.75pt" o:bullet="t">
        <v:imagedata r:id="rId1" o:title="star"/>
      </v:shape>
    </w:pict>
  </w:numPicBullet>
  <w:abstractNum w:abstractNumId="0" w15:restartNumberingAfterBreak="0">
    <w:nsid w:val="139B684D"/>
    <w:multiLevelType w:val="hybridMultilevel"/>
    <w:tmpl w:val="4F341458"/>
    <w:lvl w:ilvl="0" w:tplc="6B3A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249"/>
    <w:multiLevelType w:val="hybridMultilevel"/>
    <w:tmpl w:val="7882B74C"/>
    <w:lvl w:ilvl="0" w:tplc="E9201C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4112"/>
    <w:multiLevelType w:val="hybridMultilevel"/>
    <w:tmpl w:val="FE3AA670"/>
    <w:lvl w:ilvl="0" w:tplc="DC80DC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AB1831"/>
    <w:multiLevelType w:val="hybridMultilevel"/>
    <w:tmpl w:val="9684C714"/>
    <w:lvl w:ilvl="0" w:tplc="A4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E2538"/>
    <w:multiLevelType w:val="hybridMultilevel"/>
    <w:tmpl w:val="207C7626"/>
    <w:lvl w:ilvl="0" w:tplc="A4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82918"/>
    <w:multiLevelType w:val="hybridMultilevel"/>
    <w:tmpl w:val="49A21F10"/>
    <w:lvl w:ilvl="0" w:tplc="FE780530">
      <w:start w:val="1"/>
      <w:numFmt w:val="bullet"/>
      <w:pStyle w:val="Digite"/>
      <w:lvlText w:val=""/>
      <w:lvlJc w:val="left"/>
      <w:pPr>
        <w:ind w:left="947" w:hanging="360"/>
      </w:pPr>
      <w:rPr>
        <w:rFonts w:ascii="Wingdings" w:hAnsi="Wingdings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5E9B34AC"/>
    <w:multiLevelType w:val="hybridMultilevel"/>
    <w:tmpl w:val="76F29652"/>
    <w:lvl w:ilvl="0" w:tplc="6B3A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31223"/>
    <w:multiLevelType w:val="hybridMultilevel"/>
    <w:tmpl w:val="A5506B78"/>
    <w:lvl w:ilvl="0" w:tplc="60389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2"/>
    <w:rsid w:val="000319B7"/>
    <w:rsid w:val="000615FB"/>
    <w:rsid w:val="00092ABF"/>
    <w:rsid w:val="000C7C16"/>
    <w:rsid w:val="00105837"/>
    <w:rsid w:val="001329A0"/>
    <w:rsid w:val="00133CA9"/>
    <w:rsid w:val="001453FA"/>
    <w:rsid w:val="0016371C"/>
    <w:rsid w:val="001828A2"/>
    <w:rsid w:val="0019580E"/>
    <w:rsid w:val="001D00F4"/>
    <w:rsid w:val="00301D7A"/>
    <w:rsid w:val="0033569A"/>
    <w:rsid w:val="003D7FA7"/>
    <w:rsid w:val="003E550B"/>
    <w:rsid w:val="004028C3"/>
    <w:rsid w:val="00442356"/>
    <w:rsid w:val="0046742D"/>
    <w:rsid w:val="004A395C"/>
    <w:rsid w:val="004C0423"/>
    <w:rsid w:val="004F3D1E"/>
    <w:rsid w:val="00570A54"/>
    <w:rsid w:val="005D168E"/>
    <w:rsid w:val="005E1BA2"/>
    <w:rsid w:val="006D2968"/>
    <w:rsid w:val="007101DF"/>
    <w:rsid w:val="007B24C7"/>
    <w:rsid w:val="00810B04"/>
    <w:rsid w:val="00821F77"/>
    <w:rsid w:val="00871BAD"/>
    <w:rsid w:val="008A06C3"/>
    <w:rsid w:val="008A35EB"/>
    <w:rsid w:val="008E72FC"/>
    <w:rsid w:val="008F076F"/>
    <w:rsid w:val="008F4665"/>
    <w:rsid w:val="00900B3D"/>
    <w:rsid w:val="00911D2A"/>
    <w:rsid w:val="009C0A75"/>
    <w:rsid w:val="009C1D6A"/>
    <w:rsid w:val="009D7761"/>
    <w:rsid w:val="00A04CFB"/>
    <w:rsid w:val="00A3379B"/>
    <w:rsid w:val="00A90F9F"/>
    <w:rsid w:val="00B03B41"/>
    <w:rsid w:val="00B2712A"/>
    <w:rsid w:val="00B96E59"/>
    <w:rsid w:val="00BA468C"/>
    <w:rsid w:val="00BC78FC"/>
    <w:rsid w:val="00BE249A"/>
    <w:rsid w:val="00C009B8"/>
    <w:rsid w:val="00C4103E"/>
    <w:rsid w:val="00C90577"/>
    <w:rsid w:val="00CB55AC"/>
    <w:rsid w:val="00CB65D0"/>
    <w:rsid w:val="00CD4D72"/>
    <w:rsid w:val="00DE423A"/>
    <w:rsid w:val="00EB2FD2"/>
    <w:rsid w:val="00ED4857"/>
    <w:rsid w:val="00EE434D"/>
    <w:rsid w:val="00EF0842"/>
    <w:rsid w:val="00F35D32"/>
    <w:rsid w:val="00F57C47"/>
    <w:rsid w:val="00F60C86"/>
    <w:rsid w:val="00F71F52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1D6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4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857"/>
  </w:style>
  <w:style w:type="paragraph" w:styleId="Rodap">
    <w:name w:val="footer"/>
    <w:basedOn w:val="Normal"/>
    <w:link w:val="RodapChar"/>
    <w:uiPriority w:val="99"/>
    <w:unhideWhenUsed/>
    <w:rsid w:val="00E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857"/>
  </w:style>
  <w:style w:type="character" w:styleId="TextodoEspaoReservado">
    <w:name w:val="Placeholder Text"/>
    <w:basedOn w:val="Fontepargpadro"/>
    <w:uiPriority w:val="99"/>
    <w:semiHidden/>
    <w:rsid w:val="0016371C"/>
    <w:rPr>
      <w:color w:val="808080"/>
    </w:rPr>
  </w:style>
  <w:style w:type="table" w:styleId="Tabelacomgrade">
    <w:name w:val="Table Grid"/>
    <w:basedOn w:val="Tabelanormal"/>
    <w:uiPriority w:val="39"/>
    <w:rsid w:val="005E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D4D72"/>
    <w:rPr>
      <w:color w:val="0000FF"/>
      <w:u w:val="single"/>
    </w:rPr>
  </w:style>
  <w:style w:type="paragraph" w:customStyle="1" w:styleId="Digite">
    <w:name w:val="Digite"/>
    <w:next w:val="Normal"/>
    <w:link w:val="DigiteChar"/>
    <w:qFormat/>
    <w:rsid w:val="00CD4D72"/>
    <w:pPr>
      <w:numPr>
        <w:numId w:val="8"/>
      </w:numPr>
      <w:spacing w:after="120" w:line="240" w:lineRule="auto"/>
      <w:ind w:left="284" w:hanging="284"/>
    </w:pPr>
    <w:rPr>
      <w:rFonts w:ascii="Times New Roman" w:eastAsia="Times New Roman" w:hAnsi="Times New Roman" w:cs="Times New Roman"/>
      <w:b/>
      <w:color w:val="2F921A"/>
      <w:sz w:val="24"/>
      <w:szCs w:val="24"/>
      <w:lang w:val="pt-BR" w:eastAsia="pt-BR"/>
    </w:rPr>
  </w:style>
  <w:style w:type="character" w:customStyle="1" w:styleId="DigiteChar">
    <w:name w:val="Digite Char"/>
    <w:basedOn w:val="Fontepargpadro"/>
    <w:link w:val="Digite"/>
    <w:rsid w:val="00CD4D72"/>
    <w:rPr>
      <w:rFonts w:ascii="Times New Roman" w:eastAsia="Times New Roman" w:hAnsi="Times New Roman" w:cs="Times New Roman"/>
      <w:b/>
      <w:color w:val="2F921A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mailto:aluno_escola@outlook.com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Roaming\Microsoft\Templates\Curr&#237;culo%20B&#225;sico%20com%20Foto%20(Preto%20e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12EAEE641B4481888A14B8C9B7DB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E5D825-09E3-4B2A-A607-7FB2B47D7F16}"/>
      </w:docPartPr>
      <w:docPartBody>
        <w:p w:rsidR="00000000" w:rsidRDefault="00AE4FD6">
          <w:pPr>
            <w:pStyle w:val="E312EAEE641B4481888A14B8C9B7DBBD"/>
          </w:pPr>
          <w:r w:rsidRPr="001D78D5">
            <w:rPr>
              <w:rStyle w:val="TextodoEspaoReservad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E312EAEE641B4481888A14B8C9B7DBBD">
    <w:name w:val="E312EAEE641B4481888A14B8C9B7D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82EB5-3F0E-4245-9F60-048CA0443BAD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7A96A35B-B48C-4804-96B0-EB6162850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2B525F-6A31-4E6D-8B72-6D73579693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com Foto (Preto e Azul)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2021-11-13T21:18:00Z</dcterms:created>
  <dcterms:modified xsi:type="dcterms:W3CDTF">2021-11-13T21:39:00Z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